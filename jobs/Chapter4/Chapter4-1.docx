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08" w:rsidRDefault="00903F7E">
      <w:pPr>
        <w:pStyle w:val="a3"/>
      </w:pPr>
      <w:r>
        <w:rPr>
          <w:lang w:val="ja-JP"/>
        </w:rPr>
        <w:t>Chapter4-1</w:t>
      </w:r>
      <w:r>
        <w:rPr>
          <w:lang w:val="ja-JP"/>
        </w:rPr>
        <w:t xml:space="preserve">　</w:t>
      </w:r>
      <w:r>
        <w:rPr>
          <w:lang w:val="ja-JP"/>
        </w:rPr>
        <w:t>Web</w:t>
      </w:r>
      <w:r>
        <w:rPr>
          <w:lang w:val="ja-JP"/>
        </w:rPr>
        <w:t>アプリケーションの仕組み（１）演習</w:t>
      </w:r>
    </w:p>
    <w:p w:rsidR="00D26208" w:rsidRDefault="00903F7E">
      <w:pPr>
        <w:pStyle w:val="1"/>
      </w:pPr>
      <w:r>
        <w:rPr>
          <w:lang w:val="ja-JP"/>
        </w:rPr>
        <w:t>Java</w:t>
      </w:r>
      <w:r>
        <w:rPr>
          <w:lang w:val="ja-JP"/>
        </w:rPr>
        <w:t>環境の確認</w:t>
      </w:r>
    </w:p>
    <w:p w:rsidR="00D26208" w:rsidRDefault="00903F7E">
      <w:pPr>
        <w:rPr>
          <w:lang w:val="ja-JP"/>
        </w:rPr>
      </w:pPr>
      <w:r w:rsidRPr="00E243F3">
        <w:rPr>
          <w:b/>
          <w:lang w:val="ja-JP"/>
        </w:rPr>
        <w:t>コマンドプロンプト</w:t>
      </w:r>
      <w:r>
        <w:rPr>
          <w:lang w:val="ja-JP"/>
        </w:rPr>
        <w:t>を開きます。</w:t>
      </w:r>
    </w:p>
    <w:p w:rsidR="00903F7E" w:rsidRDefault="00903F7E" w:rsidP="00F86814">
      <w:pPr>
        <w:pStyle w:val="ac"/>
        <w:rPr>
          <w:lang w:val="ja-JP"/>
        </w:rPr>
      </w:pPr>
      <w:r>
        <w:rPr>
          <w:rFonts w:hint="eastAsia"/>
          <w:lang w:val="ja-JP"/>
        </w:rPr>
        <w:t xml:space="preserve">java </w:t>
      </w:r>
      <w:r>
        <w:rPr>
          <w:lang w:val="ja-JP"/>
        </w:rPr>
        <w:t xml:space="preserve"> </w:t>
      </w:r>
      <w:r>
        <w:rPr>
          <w:rFonts w:hint="eastAsia"/>
          <w:lang w:val="ja-JP"/>
        </w:rPr>
        <w:t>-version</w:t>
      </w:r>
    </w:p>
    <w:p w:rsidR="00903F7E" w:rsidRDefault="00903F7E">
      <w:pPr>
        <w:rPr>
          <w:lang w:val="ja-JP"/>
        </w:rPr>
      </w:pPr>
      <w:r>
        <w:rPr>
          <w:lang w:val="ja-JP"/>
        </w:rPr>
        <w:t>と入力してください。</w:t>
      </w:r>
      <w:r>
        <w:rPr>
          <w:lang w:val="ja-JP"/>
        </w:rPr>
        <w:t>Java</w:t>
      </w:r>
      <w:r>
        <w:rPr>
          <w:lang w:val="ja-JP"/>
        </w:rPr>
        <w:t>のバージョンが表示されれば成功です。</w:t>
      </w:r>
    </w:p>
    <w:p w:rsidR="00903F7E" w:rsidRDefault="00903F7E" w:rsidP="00170063">
      <w:pPr>
        <w:pStyle w:val="1"/>
        <w:rPr>
          <w:lang w:val="ja-JP"/>
        </w:rPr>
      </w:pPr>
      <w:r>
        <w:rPr>
          <w:lang w:val="ja-JP"/>
        </w:rPr>
        <w:t>Sqlite</w:t>
      </w:r>
      <w:r>
        <w:rPr>
          <w:lang w:val="ja-JP"/>
        </w:rPr>
        <w:t>のダウンロードと展開</w:t>
      </w:r>
    </w:p>
    <w:p w:rsidR="00903F7E" w:rsidRDefault="00771F80">
      <w:hyperlink r:id="rId8" w:history="1">
        <w:r w:rsidR="00903F7E" w:rsidRPr="00D44FD4">
          <w:rPr>
            <w:rStyle w:val="af8"/>
          </w:rPr>
          <w:t>http://www.sqlite.org/2016/sqlite-dll-win32-x86-3140100.zip</w:t>
        </w:r>
      </w:hyperlink>
    </w:p>
    <w:p w:rsidR="00903F7E" w:rsidRDefault="00903F7E">
      <w:r>
        <w:t>こちらのファイルをダウンロードしてください</w:t>
      </w:r>
    </w:p>
    <w:p w:rsidR="00903F7E" w:rsidRDefault="00170063">
      <w:r>
        <w:rPr>
          <w:rFonts w:hint="eastAsia"/>
        </w:rPr>
        <w:t>ダンロードが終了したら、</w:t>
      </w:r>
      <w:r>
        <w:rPr>
          <w:rFonts w:hint="eastAsia"/>
        </w:rPr>
        <w:t>ZIP</w:t>
      </w:r>
      <w:r>
        <w:rPr>
          <w:rFonts w:hint="eastAsia"/>
        </w:rPr>
        <w:t>ファイルを任意の場所に展開します。展開したフォルダーを</w:t>
      </w:r>
      <w:r>
        <w:rPr>
          <w:rFonts w:hint="eastAsia"/>
        </w:rPr>
        <w:t>sqlite</w:t>
      </w:r>
      <w:r>
        <w:rPr>
          <w:rFonts w:hint="eastAsia"/>
        </w:rPr>
        <w:t>という名前に変更し、</w:t>
      </w:r>
      <w:r w:rsidR="00992B26">
        <w:rPr>
          <w:rFonts w:hint="eastAsia"/>
        </w:rPr>
        <w:t>C</w:t>
      </w:r>
      <w:r>
        <w:rPr>
          <w:rFonts w:hint="eastAsia"/>
        </w:rPr>
        <w:t>:\</w:t>
      </w:r>
      <w:r>
        <w:rPr>
          <w:rFonts w:hint="eastAsia"/>
        </w:rPr>
        <w:t>直下に配置します。</w:t>
      </w:r>
      <w:r w:rsidR="00992B26" w:rsidRPr="00992B26">
        <w:rPr>
          <w:rFonts w:hint="eastAsia"/>
          <w:b/>
        </w:rPr>
        <w:t>コマンドプロンプト</w:t>
      </w:r>
      <w:r w:rsidR="00992B26">
        <w:rPr>
          <w:rFonts w:hint="eastAsia"/>
        </w:rPr>
        <w:t>を開き、以下のように入力してください。</w:t>
      </w:r>
    </w:p>
    <w:p w:rsidR="00992B26" w:rsidRDefault="00992B26" w:rsidP="00992B26">
      <w:pPr>
        <w:pStyle w:val="ac"/>
      </w:pPr>
      <w:r>
        <w:rPr>
          <w:rFonts w:hint="eastAsia"/>
        </w:rPr>
        <w:t>C</w:t>
      </w:r>
      <w:r>
        <w:t>:</w:t>
      </w:r>
    </w:p>
    <w:p w:rsidR="00992B26" w:rsidRDefault="00992B26" w:rsidP="00992B26">
      <w:pPr>
        <w:pStyle w:val="ac"/>
      </w:pPr>
      <w:r>
        <w:t xml:space="preserve">cd </w:t>
      </w:r>
      <w:r w:rsidR="00E243F3">
        <w:t xml:space="preserve"> </w:t>
      </w:r>
      <w:r>
        <w:t>\sqlite</w:t>
      </w:r>
    </w:p>
    <w:p w:rsidR="00170063" w:rsidRDefault="00992B26" w:rsidP="00170063">
      <w:r>
        <w:rPr>
          <w:rFonts w:hint="eastAsia"/>
        </w:rPr>
        <w:t>そして、下のコマンドを入力すれば、データベース作成完了です。</w:t>
      </w:r>
    </w:p>
    <w:p w:rsidR="00170063" w:rsidRPr="00F86814" w:rsidRDefault="00170063" w:rsidP="00F86814">
      <w:pPr>
        <w:pStyle w:val="ac"/>
      </w:pPr>
      <w:r w:rsidRPr="00F86814">
        <w:t xml:space="preserve">sqlite3 </w:t>
      </w:r>
      <w:r w:rsidR="00E243F3">
        <w:t xml:space="preserve"> </w:t>
      </w:r>
      <w:r w:rsidRPr="00F86814">
        <w:t>hoge.db</w:t>
      </w:r>
    </w:p>
    <w:p w:rsidR="00170063" w:rsidRDefault="00170063" w:rsidP="00170063">
      <w:r>
        <w:rPr>
          <w:rFonts w:hint="eastAsia"/>
        </w:rPr>
        <w:t>今回は、データベース名に「</w:t>
      </w:r>
      <w:r>
        <w:rPr>
          <w:rFonts w:hint="eastAsia"/>
        </w:rPr>
        <w:t>hoge.db</w:t>
      </w:r>
      <w:r>
        <w:rPr>
          <w:rFonts w:hint="eastAsia"/>
        </w:rPr>
        <w:t>」を指定します。この時点では、まだデータベースファイルは作成されていません。テーブルを作成すると、ファイルが作成されます。</w:t>
      </w:r>
    </w:p>
    <w:p w:rsidR="00170063" w:rsidRDefault="00170063" w:rsidP="00170063">
      <w:r>
        <w:rPr>
          <w:rFonts w:hint="eastAsia"/>
        </w:rPr>
        <w:t>次に、テーブルを作成します。今回は、</w:t>
      </w:r>
      <w:r>
        <w:rPr>
          <w:rFonts w:hint="eastAsia"/>
        </w:rPr>
        <w:t>fruits</w:t>
      </w:r>
      <w:r>
        <w:rPr>
          <w:rFonts w:hint="eastAsia"/>
        </w:rPr>
        <w:t>テーブルを作成します。</w:t>
      </w:r>
    </w:p>
    <w:p w:rsidR="00170063" w:rsidRDefault="00170063" w:rsidP="00F86814">
      <w:pPr>
        <w:pStyle w:val="ac"/>
      </w:pPr>
      <w:r>
        <w:t xml:space="preserve">create </w:t>
      </w:r>
      <w:r w:rsidR="00E243F3">
        <w:t xml:space="preserve"> </w:t>
      </w:r>
      <w:r>
        <w:t xml:space="preserve">table </w:t>
      </w:r>
      <w:r w:rsidR="00E243F3">
        <w:t xml:space="preserve"> </w:t>
      </w:r>
      <w:r>
        <w:t>fruits(name);</w:t>
      </w:r>
    </w:p>
    <w:p w:rsidR="00170063" w:rsidRDefault="00170063" w:rsidP="00170063">
      <w:r>
        <w:rPr>
          <w:rFonts w:hint="eastAsia"/>
        </w:rPr>
        <w:t>CREATE TABLE</w:t>
      </w:r>
      <w:r>
        <w:rPr>
          <w:rFonts w:hint="eastAsia"/>
        </w:rPr>
        <w:t>が完了すると、ディレクトリ配下に、</w:t>
      </w:r>
      <w:r>
        <w:rPr>
          <w:rFonts w:hint="eastAsia"/>
        </w:rPr>
        <w:t>hoge.db</w:t>
      </w:r>
      <w:r>
        <w:rPr>
          <w:rFonts w:hint="eastAsia"/>
        </w:rPr>
        <w:t>ファイルが作成されていることが確認できます。</w:t>
      </w:r>
      <w:r>
        <w:rPr>
          <w:rFonts w:hint="eastAsia"/>
        </w:rPr>
        <w:t>SQLite</w:t>
      </w:r>
      <w:r>
        <w:rPr>
          <w:rFonts w:hint="eastAsia"/>
        </w:rPr>
        <w:t>は、データベース</w:t>
      </w:r>
      <w:r>
        <w:rPr>
          <w:rFonts w:hint="eastAsia"/>
        </w:rPr>
        <w:t>1</w:t>
      </w:r>
      <w:r>
        <w:rPr>
          <w:rFonts w:hint="eastAsia"/>
        </w:rPr>
        <w:t>つにつき、</w:t>
      </w:r>
      <w:r>
        <w:rPr>
          <w:rFonts w:hint="eastAsia"/>
        </w:rPr>
        <w:t>1</w:t>
      </w:r>
      <w:r>
        <w:rPr>
          <w:rFonts w:hint="eastAsia"/>
        </w:rPr>
        <w:t>ファイルが生成されます。バックアップも楽ちんですね。</w:t>
      </w:r>
    </w:p>
    <w:p w:rsidR="00170063" w:rsidRDefault="00170063" w:rsidP="00170063">
      <w:r>
        <w:rPr>
          <w:rFonts w:hint="eastAsia"/>
        </w:rPr>
        <w:t>次に、データを登録します。</w:t>
      </w:r>
    </w:p>
    <w:p w:rsidR="00170063" w:rsidRDefault="00170063" w:rsidP="00170063">
      <w:r>
        <w:lastRenderedPageBreak/>
        <w:tab/>
      </w:r>
    </w:p>
    <w:p w:rsidR="00170063" w:rsidRDefault="00170063" w:rsidP="00F86814">
      <w:pPr>
        <w:pStyle w:val="ac"/>
      </w:pPr>
      <w:r>
        <w:t xml:space="preserve">insert </w:t>
      </w:r>
      <w:r w:rsidR="00E243F3">
        <w:t xml:space="preserve"> </w:t>
      </w:r>
      <w:r>
        <w:t xml:space="preserve">into </w:t>
      </w:r>
      <w:r w:rsidR="00E243F3">
        <w:t xml:space="preserve"> </w:t>
      </w:r>
      <w:r>
        <w:t xml:space="preserve">fruits </w:t>
      </w:r>
      <w:r w:rsidR="00E243F3">
        <w:t xml:space="preserve"> </w:t>
      </w:r>
      <w:r>
        <w:t>values('apple');</w:t>
      </w:r>
    </w:p>
    <w:p w:rsidR="00170063" w:rsidRDefault="00170063" w:rsidP="00F86814">
      <w:pPr>
        <w:pStyle w:val="ac"/>
      </w:pPr>
      <w:r>
        <w:t xml:space="preserve">insert </w:t>
      </w:r>
      <w:r w:rsidR="00E243F3">
        <w:t xml:space="preserve"> </w:t>
      </w:r>
      <w:r>
        <w:t xml:space="preserve">into </w:t>
      </w:r>
      <w:r w:rsidR="00E243F3">
        <w:t xml:space="preserve"> </w:t>
      </w:r>
      <w:r>
        <w:t xml:space="preserve">fruits </w:t>
      </w:r>
      <w:r w:rsidR="00E243F3">
        <w:t xml:space="preserve"> </w:t>
      </w:r>
      <w:r>
        <w:t>values('orange');</w:t>
      </w:r>
    </w:p>
    <w:p w:rsidR="00170063" w:rsidRDefault="00170063" w:rsidP="00F86814">
      <w:pPr>
        <w:pStyle w:val="ac"/>
      </w:pPr>
      <w:r>
        <w:t xml:space="preserve">insert </w:t>
      </w:r>
      <w:r w:rsidR="00E243F3">
        <w:t xml:space="preserve"> </w:t>
      </w:r>
      <w:r>
        <w:t xml:space="preserve">into </w:t>
      </w:r>
      <w:r w:rsidR="00E243F3">
        <w:t xml:space="preserve"> </w:t>
      </w:r>
      <w:r>
        <w:t xml:space="preserve">fruits </w:t>
      </w:r>
      <w:r w:rsidR="00E243F3">
        <w:t xml:space="preserve"> </w:t>
      </w:r>
      <w:r>
        <w:t>values('banana');</w:t>
      </w:r>
    </w:p>
    <w:p w:rsidR="00170063" w:rsidRDefault="00170063" w:rsidP="00F86814">
      <w:pPr>
        <w:pStyle w:val="ac"/>
      </w:pPr>
      <w:r>
        <w:t xml:space="preserve">insert </w:t>
      </w:r>
      <w:r w:rsidR="00E243F3">
        <w:t xml:space="preserve"> </w:t>
      </w:r>
      <w:r>
        <w:t xml:space="preserve">into </w:t>
      </w:r>
      <w:r w:rsidR="00E243F3">
        <w:t xml:space="preserve"> </w:t>
      </w:r>
      <w:r>
        <w:t xml:space="preserve">fruits </w:t>
      </w:r>
      <w:r w:rsidR="00E243F3">
        <w:t xml:space="preserve"> </w:t>
      </w:r>
      <w:r>
        <w:t>values('peach');</w:t>
      </w:r>
    </w:p>
    <w:p w:rsidR="00170063" w:rsidRDefault="00170063" w:rsidP="00170063"/>
    <w:p w:rsidR="00170063" w:rsidRDefault="00170063" w:rsidP="00170063">
      <w:r>
        <w:rPr>
          <w:rFonts w:hint="eastAsia"/>
        </w:rPr>
        <w:t>次に、登録したデータを確認します。</w:t>
      </w:r>
    </w:p>
    <w:p w:rsidR="00170063" w:rsidRDefault="00E243F3" w:rsidP="00F86814">
      <w:pPr>
        <w:pStyle w:val="ac"/>
      </w:pPr>
      <w:r>
        <w:t xml:space="preserve">select  </w:t>
      </w:r>
      <w:r>
        <w:rPr>
          <w:rFonts w:eastAsia="ＭＳ 明朝" w:hint="eastAsia"/>
        </w:rPr>
        <w:t>name</w:t>
      </w:r>
      <w:r w:rsidR="00170063">
        <w:t xml:space="preserve"> </w:t>
      </w:r>
      <w:r>
        <w:t xml:space="preserve"> </w:t>
      </w:r>
      <w:r w:rsidR="00170063">
        <w:t xml:space="preserve">from </w:t>
      </w:r>
      <w:r>
        <w:t xml:space="preserve"> </w:t>
      </w:r>
      <w:r w:rsidR="00170063">
        <w:t>fruits;</w:t>
      </w:r>
    </w:p>
    <w:p w:rsidR="00F86814" w:rsidRDefault="00F86814" w:rsidP="00170063">
      <w:r>
        <w:t>以下のように表示されます。</w:t>
      </w:r>
    </w:p>
    <w:p w:rsidR="00170063" w:rsidRDefault="00170063" w:rsidP="00170063">
      <w:r>
        <w:t>apple</w:t>
      </w:r>
    </w:p>
    <w:p w:rsidR="00170063" w:rsidRDefault="00170063" w:rsidP="00170063">
      <w:r>
        <w:t>orange</w:t>
      </w:r>
    </w:p>
    <w:p w:rsidR="00170063" w:rsidRDefault="00170063" w:rsidP="00170063">
      <w:r>
        <w:t>banana</w:t>
      </w:r>
    </w:p>
    <w:p w:rsidR="00170063" w:rsidRDefault="00F86814" w:rsidP="00170063">
      <w:r>
        <w:t>peach</w:t>
      </w:r>
    </w:p>
    <w:p w:rsidR="00170063" w:rsidRDefault="00170063">
      <w:r>
        <w:rPr>
          <w:noProof/>
        </w:rPr>
        <w:drawing>
          <wp:inline distT="0" distB="0" distL="0" distR="0" wp14:anchorId="2A6EFC73" wp14:editId="38BB9F14">
            <wp:extent cx="4133333" cy="2561905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14" w:rsidRDefault="00F86814" w:rsidP="00F86814">
      <w:r>
        <w:rPr>
          <w:rFonts w:hint="eastAsia"/>
        </w:rPr>
        <w:t>終了する場合は、</w:t>
      </w:r>
      <w:r>
        <w:rPr>
          <w:rFonts w:hint="eastAsia"/>
        </w:rPr>
        <w:t xml:space="preserve">.exit </w:t>
      </w:r>
      <w:r>
        <w:rPr>
          <w:rFonts w:hint="eastAsia"/>
        </w:rPr>
        <w:t>と入力します。</w:t>
      </w:r>
    </w:p>
    <w:p w:rsidR="00F86814" w:rsidRDefault="00F86814">
      <w:r>
        <w:br w:type="page"/>
      </w:r>
    </w:p>
    <w:p w:rsidR="00170063" w:rsidRPr="00F86814" w:rsidRDefault="00F86814" w:rsidP="00F86814">
      <w:pPr>
        <w:pStyle w:val="1"/>
      </w:pPr>
      <w:r>
        <w:lastRenderedPageBreak/>
        <w:t>sqlite</w:t>
      </w:r>
      <w:r>
        <w:t>と</w:t>
      </w:r>
      <w:r>
        <w:t>tomcat</w:t>
      </w:r>
      <w:r>
        <w:t>をつなぐ</w:t>
      </w:r>
    </w:p>
    <w:p w:rsidR="00992B26" w:rsidRDefault="00992B26" w:rsidP="00992B26">
      <w:pPr>
        <w:pStyle w:val="2"/>
      </w:pPr>
      <w:r>
        <w:t>ドライバーをダウンロードと設定</w:t>
      </w:r>
    </w:p>
    <w:p w:rsidR="00903F7E" w:rsidRDefault="00771F80">
      <w:hyperlink r:id="rId10" w:history="1">
        <w:r w:rsidR="00F86814" w:rsidRPr="00D44FD4">
          <w:rPr>
            <w:rStyle w:val="af8"/>
          </w:rPr>
          <w:t>https://bitbucket.org/xerial/sqlite-jdbc/downloads/sqlite-jdbc-3.8.11.2.jar</w:t>
        </w:r>
      </w:hyperlink>
    </w:p>
    <w:p w:rsidR="00F86814" w:rsidRDefault="00F86814">
      <w:r>
        <w:t>上記のファイルをダウンロードします。</w:t>
      </w:r>
    </w:p>
    <w:p w:rsidR="00F86814" w:rsidRDefault="00F86814">
      <w:r w:rsidRPr="00F86814">
        <w:t>C:\Program Files\Apache Software Foundation\Tomcat 7.0\lib</w:t>
      </w:r>
      <w:r>
        <w:t xml:space="preserve"> </w:t>
      </w:r>
      <w:r>
        <w:t>フォルダーに、ダウンロードしたファイルをコピーします。警告が出ますが、</w:t>
      </w:r>
      <w:r>
        <w:t>OK</w:t>
      </w:r>
      <w:r>
        <w:t>してください。</w:t>
      </w:r>
    </w:p>
    <w:p w:rsidR="00992B26" w:rsidRDefault="00992B26">
      <w:r>
        <w:rPr>
          <w:rFonts w:hint="eastAsia"/>
        </w:rPr>
        <w:t>コントロールパネルを、右肩の設定で「大きなアイコン」に変更します。</w:t>
      </w:r>
    </w:p>
    <w:p w:rsidR="00992B26" w:rsidRDefault="00992B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B7ED0" wp14:editId="3BDCE387">
                <wp:simplePos x="0" y="0"/>
                <wp:positionH relativeFrom="column">
                  <wp:posOffset>3600450</wp:posOffset>
                </wp:positionH>
                <wp:positionV relativeFrom="paragraph">
                  <wp:posOffset>4978400</wp:posOffset>
                </wp:positionV>
                <wp:extent cx="981075" cy="561975"/>
                <wp:effectExtent l="19050" t="19050" r="28575" b="28575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86452" id="円/楕円 4" o:spid="_x0000_s1026" style="position:absolute;left:0;text-align:left;margin-left:283.5pt;margin-top:392pt;width:77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" filled="f" strokecolor="#f07f09 [3204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549275</wp:posOffset>
                </wp:positionV>
                <wp:extent cx="981075" cy="561975"/>
                <wp:effectExtent l="19050" t="19050" r="28575" b="28575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0AB78" id="円/楕円 3" o:spid="_x0000_s1026" style="position:absolute;left:0;text-align:left;margin-left:360.75pt;margin-top:43.25pt;width:77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" filled="f" strokecolor="#f07f09 [3204]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9B9B49B" wp14:editId="5452CF04">
            <wp:extent cx="5943600" cy="5957570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26" w:rsidRDefault="00992B26">
      <w:r>
        <w:t>「</w:t>
      </w:r>
      <w:r w:rsidRPr="00992B26">
        <w:rPr>
          <w:b/>
        </w:rPr>
        <w:t>管理ツール</w:t>
      </w:r>
      <w:r>
        <w:t>」をダブルクリックして、開かれたウィンドウのなかから、「</w:t>
      </w:r>
      <w:r w:rsidRPr="00992B26">
        <w:rPr>
          <w:b/>
        </w:rPr>
        <w:t>サービス</w:t>
      </w:r>
      <w:r>
        <w:t>」をダブルクリックして開きます。</w:t>
      </w:r>
    </w:p>
    <w:p w:rsidR="00992B26" w:rsidRPr="00992B26" w:rsidRDefault="00992B26">
      <w:r>
        <w:rPr>
          <w:noProof/>
        </w:rPr>
        <w:lastRenderedPageBreak/>
        <w:drawing>
          <wp:inline distT="0" distB="0" distL="0" distR="0" wp14:anchorId="741BB39A" wp14:editId="342DA341">
            <wp:extent cx="5943600" cy="3729990"/>
            <wp:effectExtent l="0" t="0" r="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26" w:rsidRDefault="00202B87">
      <w:r>
        <w:rPr>
          <w:rFonts w:hint="eastAsia"/>
        </w:rPr>
        <w:t>「</w:t>
      </w:r>
      <w:r w:rsidRPr="00202B87">
        <w:rPr>
          <w:rFonts w:hint="eastAsia"/>
          <w:b/>
        </w:rPr>
        <w:t>Apache Tomcat 7.0 Tomcat7</w:t>
      </w:r>
      <w:r>
        <w:rPr>
          <w:rFonts w:hint="eastAsia"/>
        </w:rPr>
        <w:t>」を右クリックして、開始、または再起動を選択します。これで</w:t>
      </w:r>
      <w:r>
        <w:rPr>
          <w:rFonts w:hint="eastAsia"/>
        </w:rPr>
        <w:t>Tomcat</w:t>
      </w:r>
      <w:r>
        <w:rPr>
          <w:rFonts w:hint="eastAsia"/>
        </w:rPr>
        <w:t>が再起動されます。</w:t>
      </w:r>
    </w:p>
    <w:p w:rsidR="00202B87" w:rsidRDefault="00202B87" w:rsidP="00202B87">
      <w:pPr>
        <w:pStyle w:val="2"/>
      </w:pPr>
      <w:r>
        <w:t>アプリケーシ</w:t>
      </w:r>
      <w:bookmarkStart w:id="0" w:name="_GoBack"/>
      <w:bookmarkEnd w:id="0"/>
      <w:r>
        <w:t>ョンのダウンロードと設定</w:t>
      </w:r>
    </w:p>
    <w:p w:rsidR="00992B26" w:rsidRDefault="00992B26"/>
    <w:p w:rsidR="00107F38" w:rsidRDefault="003940BD">
      <w:r>
        <w:t>講師の指定する</w:t>
      </w:r>
      <w:r>
        <w:t>URL</w:t>
      </w:r>
      <w:r>
        <w:t>からアプリケーションをダウンロードします。</w:t>
      </w:r>
      <w:r w:rsidR="00992B26">
        <w:t>（既にダウンロード済みの場合は不要です）</w:t>
      </w:r>
    </w:p>
    <w:p w:rsidR="003940BD" w:rsidRDefault="00771F80">
      <w:hyperlink r:id="rId13" w:history="1">
        <w:r w:rsidR="003940BD" w:rsidRPr="00D44FD4">
          <w:rPr>
            <w:rStyle w:val="af8"/>
          </w:rPr>
          <w:t>https://github.com/YukinobuYoshihara/jobs/</w:t>
        </w:r>
      </w:hyperlink>
    </w:p>
    <w:p w:rsidR="003940BD" w:rsidRDefault="003940BD">
      <w:r>
        <w:t>ファイルを展開し、中の</w:t>
      </w:r>
      <w:r>
        <w:rPr>
          <w:rFonts w:hint="eastAsia"/>
        </w:rPr>
        <w:t>index.jsp</w:t>
      </w:r>
      <w:r w:rsidR="00992B26">
        <w:rPr>
          <w:rFonts w:hint="eastAsia"/>
        </w:rPr>
        <w:t>に太字の部分を追記してみてください。</w:t>
      </w:r>
      <w:r w:rsidR="00202B87">
        <w:rPr>
          <w:rFonts w:hint="eastAsia"/>
        </w:rPr>
        <w:t>（この資料からコピーアンドペーストも可能です）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&lt;%@ page language="java" contentType="text/html; charset=UTF-8"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 xml:space="preserve">    pageEncoding="UTF-8"%&gt;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&lt;%@ page import="java.util.*" %&gt;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&lt;%@ page import="dao.FruitDao" %&gt;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&lt;!DOCTYPE html&gt;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&lt;html&gt;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&lt;head&gt;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&lt;meta http-equiv="Content-Type" content="text/html; charset=UTF-8"&gt;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&lt;title&gt;</w:t>
      </w:r>
      <w:r w:rsidRPr="00992B26">
        <w:rPr>
          <w:rFonts w:ascii="Courier New" w:hAnsi="Courier New" w:cs="Courier New"/>
        </w:rPr>
        <w:t>リクルート青果店</w:t>
      </w:r>
      <w:r w:rsidRPr="00992B26">
        <w:rPr>
          <w:rFonts w:ascii="Courier New" w:hAnsi="Courier New" w:cs="Courier New"/>
        </w:rPr>
        <w:t>&lt;/title&gt;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&lt;/head&gt;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&lt;body&gt;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&lt;%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ab/>
        <w:t>FruitDao dao = new FruitDao();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ab/>
        <w:t>ArrayList&lt;String&gt; fruitList = dao.getFruitList();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%&gt;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&lt;table&gt;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lastRenderedPageBreak/>
        <w:t>&lt;tr&gt;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&lt;th&gt;</w:t>
      </w:r>
      <w:r w:rsidRPr="00992B26">
        <w:rPr>
          <w:rFonts w:ascii="Courier New" w:hAnsi="Courier New" w:cs="Courier New"/>
        </w:rPr>
        <w:t>フルーツ名</w:t>
      </w:r>
      <w:r w:rsidRPr="00992B26">
        <w:rPr>
          <w:rFonts w:ascii="Courier New" w:hAnsi="Courier New" w:cs="Courier New"/>
        </w:rPr>
        <w:t>&lt;/th&gt;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&lt;/tr&gt;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&lt;%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ab/>
        <w:t>for(String name:fruitList){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%&gt;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&lt;tr&gt;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&lt;td&gt;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&lt;%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ab/>
        <w:t>out.print(name);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%&gt;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&lt;/td&gt;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&lt;/tr&gt;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&lt;%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ab/>
        <w:t>}</w:t>
      </w:r>
    </w:p>
    <w:p w:rsidR="003940BD" w:rsidRPr="003940BD" w:rsidRDefault="003940BD" w:rsidP="003940BD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%&gt;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&lt;/table&gt;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&lt;/body&gt;</w:t>
      </w:r>
    </w:p>
    <w:p w:rsidR="003940BD" w:rsidRPr="00992B26" w:rsidRDefault="003940BD" w:rsidP="003940BD">
      <w:pPr>
        <w:pStyle w:val="af2"/>
        <w:rPr>
          <w:rFonts w:ascii="Courier New" w:hAnsi="Courier New" w:cs="Courier New"/>
        </w:rPr>
      </w:pPr>
      <w:r w:rsidRPr="00992B26">
        <w:rPr>
          <w:rFonts w:ascii="Courier New" w:hAnsi="Courier New" w:cs="Courier New"/>
        </w:rPr>
        <w:t>&lt;/html&gt;</w:t>
      </w:r>
    </w:p>
    <w:p w:rsidR="003940BD" w:rsidRDefault="003940BD"/>
    <w:p w:rsidR="003940BD" w:rsidRDefault="003940BD">
      <w:r>
        <w:t>ダウンロードしたアプリのフォルダーを</w:t>
      </w:r>
      <w:r w:rsidRPr="00992B26">
        <w:rPr>
          <w:b/>
        </w:rPr>
        <w:t>C:\Program Files\Apache Software Foundation\Tomcat 7.0\webapps</w:t>
      </w:r>
      <w:r>
        <w:t>フォルダーに移動して、</w:t>
      </w:r>
      <w:r w:rsidR="001528D8">
        <w:t>3-1</w:t>
      </w:r>
      <w:r w:rsidR="001528D8">
        <w:t>同様に</w:t>
      </w:r>
      <w:r>
        <w:rPr>
          <w:rFonts w:hint="eastAsia"/>
        </w:rPr>
        <w:t>tomcat</w:t>
      </w:r>
      <w:r>
        <w:rPr>
          <w:rFonts w:hint="eastAsia"/>
        </w:rPr>
        <w:t>を再起動します。</w:t>
      </w:r>
    </w:p>
    <w:p w:rsidR="003940BD" w:rsidRDefault="00771F80">
      <w:hyperlink r:id="rId14" w:history="1">
        <w:r w:rsidR="003940BD" w:rsidRPr="00D44FD4">
          <w:rPr>
            <w:rStyle w:val="af8"/>
            <w:rFonts w:hint="eastAsia"/>
          </w:rPr>
          <w:t>http://localhost:8080/Greengrocer/index.jsp</w:t>
        </w:r>
      </w:hyperlink>
    </w:p>
    <w:p w:rsidR="003940BD" w:rsidRDefault="003940BD">
      <w:r>
        <w:t>にアクセスします。</w:t>
      </w:r>
    </w:p>
    <w:p w:rsidR="003940BD" w:rsidRDefault="003940BD"/>
    <w:p w:rsidR="003940BD" w:rsidRPr="003940BD" w:rsidRDefault="003940BD"/>
    <w:sectPr w:rsidR="003940BD" w:rsidRPr="003940BD" w:rsidSect="003940BD">
      <w:pgSz w:w="12240" w:h="15840"/>
      <w:pgMar w:top="567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F80" w:rsidRDefault="00771F80" w:rsidP="00992B26">
      <w:pPr>
        <w:spacing w:after="0" w:line="240" w:lineRule="auto"/>
      </w:pPr>
      <w:r>
        <w:separator/>
      </w:r>
    </w:p>
  </w:endnote>
  <w:endnote w:type="continuationSeparator" w:id="0">
    <w:p w:rsidR="00771F80" w:rsidRDefault="00771F80" w:rsidP="0099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F80" w:rsidRDefault="00771F80" w:rsidP="00992B26">
      <w:pPr>
        <w:spacing w:after="0" w:line="240" w:lineRule="auto"/>
      </w:pPr>
      <w:r>
        <w:separator/>
      </w:r>
    </w:p>
  </w:footnote>
  <w:footnote w:type="continuationSeparator" w:id="0">
    <w:p w:rsidR="00771F80" w:rsidRDefault="00771F80" w:rsidP="0099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D5029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7E"/>
    <w:rsid w:val="00107F38"/>
    <w:rsid w:val="001528D8"/>
    <w:rsid w:val="00170063"/>
    <w:rsid w:val="00202B87"/>
    <w:rsid w:val="003940BD"/>
    <w:rsid w:val="005F0996"/>
    <w:rsid w:val="0062307B"/>
    <w:rsid w:val="00771F80"/>
    <w:rsid w:val="00903F7E"/>
    <w:rsid w:val="00992B26"/>
    <w:rsid w:val="00D26208"/>
    <w:rsid w:val="00E243F3"/>
    <w:rsid w:val="00F8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2D6AF1-5BF9-4BF7-A1A6-5C87F8B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996"/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5F099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F099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sid w:val="005F0996"/>
    <w:rPr>
      <w:rFonts w:eastAsia="Meiryo UI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qFormat/>
    <w:rsid w:val="005F0996"/>
    <w:rPr>
      <w:rFonts w:eastAsia="Meiryo UI"/>
      <w:b/>
      <w:bCs/>
      <w:i/>
      <w:iCs/>
      <w:caps/>
    </w:rPr>
  </w:style>
  <w:style w:type="character" w:styleId="a9">
    <w:name w:val="Strong"/>
    <w:basedOn w:val="a0"/>
    <w:uiPriority w:val="22"/>
    <w:qFormat/>
    <w:rsid w:val="005F0996"/>
    <w:rPr>
      <w:rFonts w:eastAsia="Meiryo UI"/>
      <w:b/>
      <w:bCs/>
      <w:color w:val="000000" w:themeColor="text1"/>
    </w:rPr>
  </w:style>
  <w:style w:type="paragraph" w:customStyle="1" w:styleId="aa">
    <w:name w:val="引用"/>
    <w:basedOn w:val="a"/>
    <w:next w:val="a"/>
    <w:link w:val="ab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b">
    <w:name w:val="引用の文字"/>
    <w:basedOn w:val="a0"/>
    <w:link w:val="aa"/>
    <w:uiPriority w:val="29"/>
    <w:rPr>
      <w:i/>
      <w:iCs/>
      <w:color w:val="000000" w:themeColor="text1"/>
    </w:rPr>
  </w:style>
  <w:style w:type="paragraph" w:styleId="ac">
    <w:name w:val="Quote"/>
    <w:basedOn w:val="a"/>
    <w:next w:val="a"/>
    <w:link w:val="ad"/>
    <w:uiPriority w:val="30"/>
    <w:qFormat/>
    <w:rsid w:val="00F868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</w:pPr>
    <w:rPr>
      <w:rFonts w:ascii="Courier New" w:eastAsia="Courier New" w:hAnsi="Courier New" w:cs="Courier New"/>
      <w:color w:val="000000" w:themeColor="text1"/>
    </w:rPr>
  </w:style>
  <w:style w:type="character" w:customStyle="1" w:styleId="ad">
    <w:name w:val="引用文 (文字)"/>
    <w:basedOn w:val="a0"/>
    <w:link w:val="ac"/>
    <w:uiPriority w:val="30"/>
    <w:rsid w:val="00F86814"/>
    <w:rPr>
      <w:rFonts w:ascii="Courier New" w:eastAsia="Courier New" w:hAnsi="Courier New" w:cs="Courier New"/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0"/>
    <w:uiPriority w:val="31"/>
    <w:qFormat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qFormat/>
    <w:rsid w:val="005F0996"/>
    <w:rPr>
      <w:rFonts w:eastAsia="Meiryo UI"/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5F0996"/>
    <w:rPr>
      <w:rFonts w:eastAsia="Meiryo UI"/>
      <w:b w:val="0"/>
      <w:bCs w:val="0"/>
      <w:smallCaps/>
      <w:spacing w:val="5"/>
    </w:rPr>
  </w:style>
  <w:style w:type="paragraph" w:customStyle="1" w:styleId="af0">
    <w:name w:val="標題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qFormat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character" w:styleId="af8">
    <w:name w:val="Hyperlink"/>
    <w:basedOn w:val="a0"/>
    <w:uiPriority w:val="99"/>
    <w:unhideWhenUsed/>
    <w:rsid w:val="00903F7E"/>
    <w:rPr>
      <w:color w:val="6B9F25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940BD"/>
    <w:rPr>
      <w:rFonts w:ascii="ＭＳ ゴシック" w:eastAsia="ＭＳ ゴシック" w:hAnsi="ＭＳ ゴシック" w:cs="ＭＳ ゴシック"/>
      <w:sz w:val="24"/>
      <w:szCs w:val="24"/>
    </w:rPr>
  </w:style>
  <w:style w:type="paragraph" w:styleId="af9">
    <w:name w:val="header"/>
    <w:basedOn w:val="a"/>
    <w:link w:val="afa"/>
    <w:uiPriority w:val="99"/>
    <w:unhideWhenUsed/>
    <w:rsid w:val="00992B26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92B26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92B26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92B26"/>
    <w:rPr>
      <w:rFonts w:eastAsia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2016/sqlite-dll-win32-x86-3140100.zip" TargetMode="External"/><Relationship Id="rId13" Type="http://schemas.openxmlformats.org/officeDocument/2006/relationships/hyperlink" Target="https://github.com/YukinobuYoshihara/job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bucket.org/xerial/sqlite-jdbc/downloads/sqlite-jdbc-3.8.11.2.j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Greengrocer/index.j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i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119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吉原幸伸</dc:creator>
  <cp:keywords/>
  <cp:lastModifiedBy>吉原幸伸</cp:lastModifiedBy>
  <cp:revision>4</cp:revision>
  <dcterms:created xsi:type="dcterms:W3CDTF">2016-08-31T21:17:00Z</dcterms:created>
  <dcterms:modified xsi:type="dcterms:W3CDTF">2016-09-05T22:18:00Z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