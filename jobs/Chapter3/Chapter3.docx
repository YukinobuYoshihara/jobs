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08" w:rsidRDefault="007F1646">
      <w:pPr>
        <w:pStyle w:val="a3"/>
      </w:pPr>
      <w:r>
        <w:rPr>
          <w:lang w:val="ja-JP"/>
        </w:rPr>
        <w:t>Chapter3</w:t>
      </w:r>
      <w:r w:rsidR="00903F7E">
        <w:rPr>
          <w:lang w:val="ja-JP"/>
        </w:rPr>
        <w:t xml:space="preserve">　</w:t>
      </w:r>
      <w:r w:rsidR="00903F7E">
        <w:rPr>
          <w:lang w:val="ja-JP"/>
        </w:rPr>
        <w:t>Web</w:t>
      </w:r>
      <w:r>
        <w:rPr>
          <w:lang w:val="ja-JP"/>
        </w:rPr>
        <w:t>サイト</w:t>
      </w:r>
      <w:r w:rsidR="00903F7E">
        <w:rPr>
          <w:lang w:val="ja-JP"/>
        </w:rPr>
        <w:t>の仕組み</w:t>
      </w:r>
      <w:r>
        <w:rPr>
          <w:lang w:val="ja-JP"/>
        </w:rPr>
        <w:t xml:space="preserve">　</w:t>
      </w:r>
      <w:r w:rsidR="00903F7E">
        <w:rPr>
          <w:lang w:val="ja-JP"/>
        </w:rPr>
        <w:t>演習</w:t>
      </w:r>
    </w:p>
    <w:p w:rsidR="00D26208" w:rsidRDefault="007F1646">
      <w:pPr>
        <w:pStyle w:val="1"/>
      </w:pPr>
      <w:r>
        <w:rPr>
          <w:lang w:val="ja-JP"/>
        </w:rPr>
        <w:t>Brackets</w:t>
      </w:r>
      <w:r>
        <w:rPr>
          <w:lang w:val="ja-JP"/>
        </w:rPr>
        <w:t>の起動</w:t>
      </w:r>
    </w:p>
    <w:p w:rsidR="007F1646" w:rsidRDefault="007F1646" w:rsidP="007F1646">
      <w:r>
        <w:t>講師の指定するサイトからダウンロードを行います</w:t>
      </w:r>
    </w:p>
    <w:p w:rsidR="007F1646" w:rsidRPr="007F1646" w:rsidRDefault="007F1646" w:rsidP="007F1646">
      <w:pPr>
        <w:rPr>
          <w:rFonts w:hint="eastAsia"/>
          <w:color w:val="6B9F25" w:themeColor="hyperlink"/>
          <w:u w:val="single"/>
        </w:rPr>
      </w:pPr>
      <w:hyperlink r:id="rId8" w:history="1">
        <w:r w:rsidRPr="00D44FD4">
          <w:rPr>
            <w:rStyle w:val="af8"/>
          </w:rPr>
          <w:t>https://github.com/YukinobuYoshihara/jobs/</w:t>
        </w:r>
      </w:hyperlink>
    </w:p>
    <w:p w:rsidR="007F1646" w:rsidRDefault="00D27108" w:rsidP="00D27108">
      <w:pPr>
        <w:pStyle w:val="af2"/>
        <w:rPr>
          <w:lang w:val="ja-JP"/>
        </w:rPr>
      </w:pPr>
      <w:r>
        <w:rPr>
          <w:lang w:val="ja-JP"/>
        </w:rPr>
        <w:t>ダウンロードした</w:t>
      </w:r>
      <w:r>
        <w:rPr>
          <w:rFonts w:hint="eastAsia"/>
          <w:lang w:val="ja-JP"/>
        </w:rPr>
        <w:t xml:space="preserve"> </w:t>
      </w:r>
      <w:r w:rsidRPr="00D27108">
        <w:rPr>
          <w:rFonts w:hint="eastAsia"/>
          <w:b/>
          <w:lang w:val="ja-JP"/>
        </w:rPr>
        <w:t>jobs-master.zip</w:t>
      </w:r>
      <w:r>
        <w:rPr>
          <w:rFonts w:hint="eastAsia"/>
          <w:lang w:val="ja-JP"/>
        </w:rPr>
        <w:t xml:space="preserve"> </w:t>
      </w:r>
      <w:r>
        <w:rPr>
          <w:rFonts w:hint="eastAsia"/>
          <w:lang w:val="ja-JP"/>
        </w:rPr>
        <w:t>をデスクトップに展開します。</w:t>
      </w:r>
    </w:p>
    <w:p w:rsidR="00D27108" w:rsidRDefault="00D27108" w:rsidP="00D27108">
      <w:pPr>
        <w:pStyle w:val="af2"/>
        <w:rPr>
          <w:lang w:val="ja-JP"/>
        </w:rPr>
      </w:pPr>
      <w:r>
        <w:rPr>
          <w:lang w:val="ja-JP"/>
        </w:rPr>
        <w:t>できあがった</w:t>
      </w:r>
      <w:r w:rsidRPr="00D27108">
        <w:rPr>
          <w:rFonts w:hint="eastAsia"/>
          <w:b/>
          <w:lang w:val="ja-JP"/>
        </w:rPr>
        <w:t xml:space="preserve"> jobs-master</w:t>
      </w:r>
      <w:r>
        <w:rPr>
          <w:rFonts w:hint="eastAsia"/>
          <w:lang w:val="ja-JP"/>
        </w:rPr>
        <w:t>フォルダーを開き、</w:t>
      </w:r>
      <w:r w:rsidRPr="00D27108">
        <w:rPr>
          <w:rFonts w:hint="eastAsia"/>
          <w:b/>
          <w:lang w:val="ja-JP"/>
        </w:rPr>
        <w:t>Chapter3</w:t>
      </w:r>
      <w:r>
        <w:rPr>
          <w:rFonts w:hint="eastAsia"/>
          <w:lang w:val="ja-JP"/>
        </w:rPr>
        <w:t>フォルダーを開きます。</w:t>
      </w:r>
    </w:p>
    <w:p w:rsidR="00D27108" w:rsidRDefault="00D27108" w:rsidP="00D27108">
      <w:pPr>
        <w:pStyle w:val="af2"/>
        <w:rPr>
          <w:rFonts w:hint="eastAsia"/>
          <w:lang w:val="ja-JP"/>
        </w:rPr>
      </w:pPr>
      <w:r w:rsidRPr="00D27108">
        <w:rPr>
          <w:b/>
          <w:lang w:val="ja-JP"/>
        </w:rPr>
        <w:t>exam1.html</w:t>
      </w:r>
      <w:r>
        <w:rPr>
          <w:lang w:val="ja-JP"/>
        </w:rPr>
        <w:t>ファイルを右クリックして</w:t>
      </w:r>
      <w:r w:rsidRPr="00D27108">
        <w:rPr>
          <w:b/>
          <w:lang w:val="ja-JP"/>
        </w:rPr>
        <w:t>Open with Brackets</w:t>
      </w:r>
      <w:r>
        <w:rPr>
          <w:lang w:val="ja-JP"/>
        </w:rPr>
        <w:t>を選択します。以下のようにファイルが開かれます。</w:t>
      </w:r>
    </w:p>
    <w:p w:rsidR="00D27108" w:rsidRDefault="00D27108" w:rsidP="00D27108">
      <w:pPr>
        <w:pStyle w:val="af2"/>
        <w:rPr>
          <w:rFonts w:hint="eastAsia"/>
          <w:lang w:val="ja-JP"/>
        </w:rPr>
      </w:pPr>
      <w:r>
        <w:rPr>
          <w:noProof/>
        </w:rPr>
        <w:drawing>
          <wp:inline distT="0" distB="0" distL="0" distR="0" wp14:anchorId="5E9CD665" wp14:editId="41D9C372">
            <wp:extent cx="5943600" cy="2359660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E" w:rsidRPr="00D27108" w:rsidRDefault="00D27108" w:rsidP="00D27108">
      <w:pPr>
        <w:pStyle w:val="1"/>
      </w:pPr>
      <w:r>
        <w:lastRenderedPageBreak/>
        <w:t>文書構造の作成</w:t>
      </w:r>
    </w:p>
    <w:p w:rsidR="003940BD" w:rsidRDefault="00D27108">
      <w:r w:rsidRPr="00D2710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AAA5C" wp14:editId="77A65F30">
                <wp:simplePos x="0" y="0"/>
                <wp:positionH relativeFrom="column">
                  <wp:posOffset>434700</wp:posOffset>
                </wp:positionH>
                <wp:positionV relativeFrom="paragraph">
                  <wp:posOffset>417195</wp:posOffset>
                </wp:positionV>
                <wp:extent cx="4815086" cy="3562350"/>
                <wp:effectExtent l="0" t="0" r="24130" b="19050"/>
                <wp:wrapTopAndBottom/>
                <wp:docPr id="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086" cy="3562350"/>
                          <a:chOff x="1800200" y="0"/>
                          <a:chExt cx="5866492" cy="4413804"/>
                        </a:xfrm>
                      </wpg:grpSpPr>
                      <wps:wsp>
                        <wps:cNvPr id="4" name="正方形/長方形 4"/>
                        <wps:cNvSpPr/>
                        <wps:spPr>
                          <a:xfrm>
                            <a:off x="1818487" y="0"/>
                            <a:ext cx="5848205" cy="682237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header  width:900px height:50px</w:t>
                              </w:r>
                            </w:p>
                          </w:txbxContent>
                        </wps:txbx>
                        <wps:bodyPr vert="horz" lIns="81639" tIns="40820" rIns="81639" bIns="40820" anchor="ctr" anchorCtr="1" compatLnSpc="0"/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1800200" y="791318"/>
                            <a:ext cx="5848205" cy="2838028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pagebody width:900px height:300px</w:t>
                              </w:r>
                            </w:p>
                          </w:txbxContent>
                        </wps:txbx>
                        <wps:bodyPr vert="horz" lIns="81639" tIns="40820" rIns="81639" bIns="40820" anchor="t" anchorCtr="0" compatLnSpc="0"/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1800200" y="3731567"/>
                            <a:ext cx="5848205" cy="682237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footer width:900px height:50px</w:t>
                              </w:r>
                            </w:p>
                          </w:txbxContent>
                        </wps:txbx>
                        <wps:bodyPr vert="horz" lIns="81639" tIns="40820" rIns="81639" bIns="40820" anchor="ctr" anchorCtr="1" compatLnSpc="0"/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1900451" y="1209674"/>
                            <a:ext cx="1463929" cy="2283159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side</w:t>
                              </w:r>
                            </w:p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width:300px</w:t>
                              </w:r>
                            </w:p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height:300px</w:t>
                              </w:r>
                            </w:p>
                          </w:txbxContent>
                        </wps:txbx>
                        <wps:bodyPr vert="horz" lIns="81639" tIns="40820" rIns="81639" bIns="40820" anchor="ctr" anchorCtr="1" compatLnSpc="0"/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3510022" y="1210001"/>
                            <a:ext cx="4019845" cy="2283159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contents width:600px height:300px</w:t>
                              </w:r>
                            </w:p>
                          </w:txbxContent>
                        </wps:txbx>
                        <wps:bodyPr vert="horz" lIns="81639" tIns="40820" rIns="81639" bIns="40820" anchor="t" anchorCtr="0" compatLnSpc="0"/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3682767" y="2541838"/>
                            <a:ext cx="3665210" cy="824281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box</w:t>
                              </w:r>
                            </w:p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width:580px height:130px margin:10px</w:t>
                              </w:r>
                            </w:p>
                          </w:txbxContent>
                        </wps:txbx>
                        <wps:bodyPr vert="horz" lIns="81639" tIns="40820" rIns="81639" bIns="40820" anchor="ctr" anchorCtr="1" compatLnSpc="0"/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3673624" y="1648604"/>
                            <a:ext cx="3665210" cy="829687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box</w:t>
                              </w:r>
                            </w:p>
                            <w:p w:rsidR="00D27108" w:rsidRDefault="00D27108" w:rsidP="00D27108">
                              <w:pPr>
                                <w:pStyle w:val="Web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Meiryo UI" w:eastAsia="Meiryo UI" w:hAnsi="Meiryo UI" w:cs="Tahoma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width:580px height:130px margin:10px</w:t>
                              </w:r>
                            </w:p>
                          </w:txbxContent>
                        </wps:txbx>
                        <wps:bodyPr vert="horz" lIns="81639" tIns="40820" rIns="81639" bIns="40820" anchor="ctr" anchorCtr="1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AAA5C" id="グループ化 13" o:spid="_x0000_s1026" style="position:absolute;margin-left:34.25pt;margin-top:32.85pt;width:379.15pt;height:280.5pt;z-index:251659264;mso-width-relative:margin;mso-height-relative:margin" coordorigin="18002" coordsize="58664,4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">
                <v:rect id="正方形/長方形 4" o:spid="_x0000_s1027" style="position:absolute;left:18184;width:58482;height:6822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WzsQA&#10;AADaAAAADwAAAGRycy9kb3ducmV2LnhtbESPT4vCMBTE74LfITzBS1lTZRHpGkUE2S3iwX/Lens0&#10;z7bYvJQmavfbG0HwOMzMb5jpvDWVuFHjSssKhoMYBHFmdcm5gsN+9TEB4TyyxsoyKfgnB/NZtzPF&#10;RNs7b+m287kIEHYJKii8rxMpXVaQQTewNXHwzrYx6INscqkbvAe4qeQojsfSYMlhocCalgVll93V&#10;KLDlXztc/WaXSRqd0nTzHe3Xx0ipfq9dfIHw1Pp3+NX+0Qo+4Xkl3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Fls7EAAAA2gAAAA8AAAAAAAAAAAAAAAAAmAIAAGRycy9k&#10;b3ducmV2LnhtbFBLBQYAAAAABAAEAPUAAACJAwAAAAA=&#10;" fillcolor="#cff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header  width:900px height:50px</w:t>
                        </w:r>
                      </w:p>
                    </w:txbxContent>
                  </v:textbox>
                </v:rect>
                <v:rect id="正方形/長方形 5" o:spid="_x0000_s1028" style="position:absolute;left:18002;top:7913;width:58482;height:2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aixcQA&#10;AADaAAAADwAAAGRycy9kb3ducmV2LnhtbESP3WrCQBSE7wu+w3IE7+rGYotEV5EYIbT0wp8HOGSP&#10;STB7NuxuNfHp3UKhl8PMfMOsNr1pxY2cbywrmE0TEMSl1Q1XCs6n/esChA/IGlvLpGAgD5v16GWF&#10;qbZ3PtDtGCoRIexTVFCH0KVS+rImg35qO+LoXawzGKJ0ldQO7xFuWvmWJB/SYMNxocaOsprK6/HH&#10;KHhU3UP32e7qLsPn6Ut/J0U+z5WajPvtEkSgPvyH/9qFVvAOv1fiD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osXEAAAA2gAAAA8AAAAAAAAAAAAAAAAAmAIAAGRycy9k&#10;b3ducmV2LnhtbFBLBQYAAAAABAAEAPUAAACJAwAAAAA=&#10;" fillcolor="#cff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pagebody width:900px height:300px</w:t>
                        </w:r>
                      </w:p>
                    </w:txbxContent>
                  </v:textbox>
                </v:rect>
                <v:rect id="正方形/長方形 6" o:spid="_x0000_s1029" style="position:absolute;left:18002;top:37315;width:58482;height:682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tIsYA&#10;AADaAAAADwAAAGRycy9kb3ducmV2LnhtbESPzWrDMBCE74G8g9hCL6aW00MIbmRTCiY1oYf8tLS3&#10;xdraxtbKWGrivH0VCOQ4zMw3zDqfTC9ONLrWsoJFnIAgrqxuuVZwPBRPKxDOI2vsLZOCCznIs/ls&#10;jam2Z97Rae9rESDsUlTQeD+kUrqqIYMutgNx8H7taNAHOdZSj3gOcNPL5yRZSoMth4UGB3prqOr2&#10;f0aBbb+nRfFVdasy+inLj0102H5GSj0+TK8vIDxN/h6+td+1giVcr4Qb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utIsYAAADaAAAADwAAAAAAAAAAAAAAAACYAgAAZHJz&#10;L2Rvd25yZXYueG1sUEsFBgAAAAAEAAQA9QAAAIsDAAAAAA==&#10;" fillcolor="#cff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footer width:900px height:50px</w:t>
                        </w:r>
                      </w:p>
                    </w:txbxContent>
                  </v:textbox>
                </v:rect>
                <v:rect id="正方形/長方形 7" o:spid="_x0000_s1030" style="position:absolute;left:19004;top:12096;width:14639;height:22832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DT8IA&#10;AADaAAAADwAAAGRycy9kb3ducmV2LnhtbESPQYvCMBSE7wv+h/AEL0VTPexqNYooiqeFrR48Pppn&#10;W0xeShO1+uvNwsIeh5n5hlmsOmvEnVpfO1YwHqUgiAunay4VnI674RSED8gajWNS8CQPq2XvY4GZ&#10;dg/+oXseShEh7DNUUIXQZFL6oiKLfuQa4uhdXGsxRNmWUrf4iHBr5CRNP6XFmuNChQ1tKiqu+c0q&#10;eI2f34dulvA2mW0Ssw37c22sUoN+t56DCNSF//Bf+6AVfMHvlX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cNPwgAAANoAAAAPAAAAAAAAAAAAAAAAAJgCAABkcnMvZG93&#10;bnJldi54bWxQSwUGAAAAAAQABAD1AAAAhwMAAAAA&#10;" fillcolor="#9cf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side</w:t>
                        </w:r>
                      </w:p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width:300px</w:t>
                        </w:r>
                      </w:p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height:300px</w:t>
                        </w:r>
                      </w:p>
                    </w:txbxContent>
                  </v:textbox>
                </v:rect>
                <v:rect id="正方形/長方形 8" o:spid="_x0000_s1031" style="position:absolute;left:35100;top:12100;width:40198;height:2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jRb8A&#10;AADaAAAADwAAAGRycy9kb3ducmV2LnhtbERPy4rCMBTdC/5DuMJsZEwVEe0YRXQENwo+PuDS3GnL&#10;NDchSWv9e7MYmOXhvNfb3jSiIx9qywqmkwwEcWF1zaWCx/34uQQRIrLGxjIpeFGA7WY4WGOu7ZOv&#10;1N1iKVIIhxwVVDG6XMpQVGQwTKwjTtyP9QZjgr6U2uMzhZtGzrJsIQ3WnBoqdLSvqPi9tUaBu+zd&#10;4VDY8/k4nnXt6rv1j3mr1Meo332BiNTHf/Gf+6QVpK3pSr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4WNFvwAAANoAAAAPAAAAAAAAAAAAAAAAAJgCAABkcnMvZG93bnJl&#10;di54bWxQSwUGAAAAAAQABAD1AAAAhAMAAAAA&#10;" fillcolor="#9cf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contents width:600px height:300px</w:t>
                        </w:r>
                      </w:p>
                    </w:txbxContent>
                  </v:textbox>
                </v:rect>
                <v:rect id="正方形/長方形 9" o:spid="_x0000_s1032" style="position:absolute;left:36827;top:25418;width:36652;height:8243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vYJcMA&#10;AADaAAAADwAAAGRycy9kb3ducmV2LnhtbESPS4vCQBCE74L/YWjBm07cg4/oKCIsqIfgG49Npk2C&#10;mZ6QGTXur98RFvZYVNVX1GzRmFI8qXaFZQWDfgSCOLW64EzB6fjdG4NwHlljaZkUvMnBYt5uzTDW&#10;9sV7eh58JgKEXYwKcu+rWEqX5mTQ9W1FHLybrQ36IOtM6hpfAW5K+RVFQ2mw4LCQY0WrnNL74WEU&#10;3Hbv+/Hyc002w2Z7qkbJObnSWalup1lOQXhq/H/4r73WCibwuR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vYJcMAAADaAAAADwAAAAAAAAAAAAAAAACYAgAAZHJzL2Rv&#10;d25yZXYueG1sUEsFBgAAAAAEAAQA9QAAAIgDAAAAAA==&#10;" fillcolor="#ffc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box</w:t>
                        </w:r>
                      </w:p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width:580px height:130px margin:10px</w:t>
                        </w:r>
                      </w:p>
                    </w:txbxContent>
                  </v:textbox>
                </v:rect>
                <v:rect id="正方形/長方形 10" o:spid="_x0000_s1033" style="position:absolute;left:36736;top:16486;width:36652;height:829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QAMUA&#10;AADbAAAADwAAAGRycy9kb3ducmV2LnhtbESPT2vCQBDF7wW/wzKCt7qxB1uiq4ggVA+h/sXjkB2T&#10;YHY2ZFeN/fSdg9DbDO/Ne7+ZzjtXqzu1ofJsYDRMQBHn3lZcGDjsV+9foEJEtlh7JgNPCjCf9d6m&#10;mFr/4C3dd7FQEsIhRQNljE2qdchLchiGviEW7eJbh1HWttC2xYeEu1p/JMlYO6xYGkpsaFlSft3d&#10;nIHLz/O6P/2es/W42xyaz+yYnelozKDfLSagInXx3/y6/raCL/Tyiwy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BAAxQAAANsAAAAPAAAAAAAAAAAAAAAAAJgCAABkcnMv&#10;ZG93bnJldi54bWxQSwUGAAAAAAQABAD1AAAAigMAAAAA&#10;" fillcolor="#ffc" strokeweight="0">
                  <v:textbox inset="2.26775mm,1.1339mm,2.26775mm,1.1339mm">
                    <w:txbxContent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box</w:t>
                        </w:r>
                      </w:p>
                      <w:p w:rsidR="00D27108" w:rsidRDefault="00D27108" w:rsidP="00D27108">
                        <w:pPr>
                          <w:pStyle w:val="Web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Meiryo UI" w:eastAsia="Meiryo UI" w:hAnsi="Meiryo UI" w:cs="Tahoma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width:580px height:130px margin:10px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以下のような構成を再現します。</w:t>
      </w:r>
    </w:p>
    <w:p w:rsidR="00D27108" w:rsidRDefault="00D27108"/>
    <w:p w:rsidR="004A5537" w:rsidRDefault="004A5537">
      <w:r>
        <w:t>文書構造は、外側からだんだん作成していくとわかりやすいです。</w:t>
      </w:r>
    </w:p>
    <w:p w:rsidR="00D27108" w:rsidRDefault="00D27108">
      <w:r>
        <w:rPr>
          <w:rFonts w:hint="eastAsia"/>
        </w:rPr>
        <w:t>ページ全体をくくる</w:t>
      </w:r>
      <w:r>
        <w:rPr>
          <w:rFonts w:hint="eastAsia"/>
        </w:rPr>
        <w:t>div</w:t>
      </w:r>
      <w:r>
        <w:rPr>
          <w:rFonts w:hint="eastAsia"/>
        </w:rPr>
        <w:t>要素（</w:t>
      </w:r>
      <w:r>
        <w:rPr>
          <w:rFonts w:hint="eastAsia"/>
        </w:rPr>
        <w:t>id</w:t>
      </w:r>
      <w:r>
        <w:t>=container</w:t>
      </w:r>
      <w:r>
        <w:t>）をまず作成します。</w:t>
      </w:r>
      <w:r w:rsidR="004A5537">
        <w:t>（以下は</w:t>
      </w:r>
      <w:r w:rsidR="004A5537">
        <w:t>body</w:t>
      </w:r>
      <w:r w:rsidR="004A5537">
        <w:t>以下のみ抜粋）</w:t>
      </w:r>
    </w:p>
    <w:p w:rsidR="004A5537" w:rsidRDefault="004A5537">
      <w:pPr>
        <w:rPr>
          <w:rFonts w:hint="eastAsia"/>
        </w:rPr>
      </w:pPr>
      <w:r>
        <w:t>太字部分を追加します。</w:t>
      </w:r>
    </w:p>
    <w:p w:rsidR="00D27108" w:rsidRDefault="00D27108" w:rsidP="004A5537">
      <w:pPr>
        <w:pStyle w:val="ac"/>
      </w:pPr>
      <w:r>
        <w:t>&lt;body&gt;</w:t>
      </w:r>
    </w:p>
    <w:p w:rsidR="00D27108" w:rsidRPr="004A5537" w:rsidRDefault="00D27108" w:rsidP="004A5537">
      <w:pPr>
        <w:pStyle w:val="ac"/>
        <w:rPr>
          <w:b/>
        </w:rPr>
      </w:pPr>
      <w:r w:rsidRPr="004A5537">
        <w:rPr>
          <w:b/>
        </w:rPr>
        <w:t>&lt;div id="container"&gt;</w:t>
      </w:r>
    </w:p>
    <w:p w:rsidR="00D27108" w:rsidRPr="004A5537" w:rsidRDefault="00D27108" w:rsidP="004A5537">
      <w:pPr>
        <w:pStyle w:val="ac"/>
        <w:rPr>
          <w:b/>
        </w:rPr>
      </w:pPr>
    </w:p>
    <w:p w:rsidR="00D27108" w:rsidRPr="004A5537" w:rsidRDefault="00D27108" w:rsidP="004A5537">
      <w:pPr>
        <w:pStyle w:val="ac"/>
        <w:rPr>
          <w:b/>
        </w:rPr>
      </w:pPr>
      <w:r w:rsidRPr="004A5537">
        <w:rPr>
          <w:b/>
        </w:rPr>
        <w:t>&lt;/div&gt;&lt;!-- container end --&gt;</w:t>
      </w:r>
    </w:p>
    <w:p w:rsidR="00D27108" w:rsidRDefault="00D27108" w:rsidP="004A5537">
      <w:pPr>
        <w:pStyle w:val="ac"/>
      </w:pPr>
      <w:r>
        <w:t>&lt;/body&gt;</w:t>
      </w:r>
    </w:p>
    <w:p w:rsidR="00D27108" w:rsidRPr="00D27108" w:rsidRDefault="00D27108" w:rsidP="004A5537">
      <w:pPr>
        <w:pStyle w:val="ac"/>
        <w:rPr>
          <w:rFonts w:hint="eastAsia"/>
        </w:rPr>
      </w:pPr>
      <w:r>
        <w:t>&lt;/html&gt;</w:t>
      </w:r>
    </w:p>
    <w:p w:rsidR="004A5537" w:rsidRDefault="004A5537">
      <w:r>
        <w:br w:type="page"/>
      </w:r>
    </w:p>
    <w:p w:rsidR="00D27108" w:rsidRDefault="004A5537">
      <w:r>
        <w:rPr>
          <w:rFonts w:hint="eastAsia"/>
        </w:rPr>
        <w:lastRenderedPageBreak/>
        <w:t>body</w:t>
      </w:r>
      <w:r>
        <w:rPr>
          <w:rFonts w:hint="eastAsia"/>
        </w:rPr>
        <w:t>の下に、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pagebody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の</w:t>
      </w:r>
      <w:r>
        <w:rPr>
          <w:rFonts w:hint="eastAsia"/>
        </w:rPr>
        <w:t>id</w:t>
      </w:r>
      <w:r>
        <w:rPr>
          <w:rFonts w:hint="eastAsia"/>
        </w:rPr>
        <w:t>を持つ３つの</w:t>
      </w:r>
      <w:r>
        <w:rPr>
          <w:rFonts w:hint="eastAsia"/>
        </w:rPr>
        <w:t>div</w:t>
      </w:r>
      <w:r>
        <w:rPr>
          <w:rFonts w:hint="eastAsia"/>
        </w:rPr>
        <w:t>要素を作成します。（太字部分）</w:t>
      </w:r>
    </w:p>
    <w:p w:rsidR="004A5537" w:rsidRDefault="004A5537" w:rsidP="004A5537">
      <w:pPr>
        <w:pStyle w:val="ac"/>
      </w:pPr>
      <w:r>
        <w:t>&lt;body&gt;</w:t>
      </w:r>
    </w:p>
    <w:p w:rsidR="004A5537" w:rsidRDefault="004A5537" w:rsidP="004A5537">
      <w:pPr>
        <w:pStyle w:val="ac"/>
      </w:pPr>
      <w:r>
        <w:t>&lt;div id="container"&gt;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&lt;div id="header"&gt;header&lt;/div&gt;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&lt;div id="pagebody"&gt;</w:t>
      </w:r>
    </w:p>
    <w:p w:rsidR="004A5537" w:rsidRPr="004A5537" w:rsidRDefault="004A5537" w:rsidP="004A5537">
      <w:pPr>
        <w:pStyle w:val="ac"/>
        <w:rPr>
          <w:b/>
        </w:rPr>
      </w:pP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&lt;/div&gt;&lt;!-- pagebody end --&gt;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&lt;div id="footer"&gt;footer&lt;/div&gt;</w:t>
      </w:r>
    </w:p>
    <w:p w:rsidR="004A5537" w:rsidRDefault="004A5537" w:rsidP="004A5537">
      <w:pPr>
        <w:pStyle w:val="ac"/>
      </w:pPr>
      <w:r>
        <w:t>&lt;/div&gt;&lt;!-- container end --&gt;</w:t>
      </w:r>
    </w:p>
    <w:p w:rsidR="004A5537" w:rsidRDefault="004A5537" w:rsidP="004A5537">
      <w:pPr>
        <w:pStyle w:val="ac"/>
      </w:pPr>
      <w:r>
        <w:t>&lt;/body&gt;</w:t>
      </w:r>
    </w:p>
    <w:p w:rsidR="004A5537" w:rsidRDefault="004A5537" w:rsidP="004A5537">
      <w:pPr>
        <w:rPr>
          <w:rFonts w:hint="eastAsia"/>
        </w:rPr>
      </w:pPr>
      <w:r>
        <w:t>pagebody</w:t>
      </w:r>
      <w:r>
        <w:t>のなかに、</w:t>
      </w:r>
      <w:r>
        <w:t>side</w:t>
      </w:r>
      <w:r>
        <w:t>と</w:t>
      </w:r>
      <w:r>
        <w:t>contents</w:t>
      </w:r>
      <w:r>
        <w:t>の</w:t>
      </w:r>
      <w:r>
        <w:t>id</w:t>
      </w:r>
      <w:r>
        <w:t>を持つ２つの</w:t>
      </w:r>
      <w:r>
        <w:t>div</w:t>
      </w:r>
      <w:r>
        <w:t>要素を作成します。（太字部分）</w:t>
      </w:r>
    </w:p>
    <w:p w:rsidR="004A5537" w:rsidRDefault="004A5537" w:rsidP="004A5537">
      <w:pPr>
        <w:pStyle w:val="ac"/>
      </w:pPr>
      <w:r>
        <w:t>&lt;div id="container"&gt;</w:t>
      </w:r>
    </w:p>
    <w:p w:rsidR="004A5537" w:rsidRDefault="004A5537" w:rsidP="004A5537">
      <w:pPr>
        <w:pStyle w:val="ac"/>
      </w:pPr>
      <w:r>
        <w:t xml:space="preserve">  &lt;div id="header"&gt;header&lt;/div&gt;</w:t>
      </w:r>
    </w:p>
    <w:p w:rsidR="004A5537" w:rsidRDefault="004A5537" w:rsidP="004A5537">
      <w:pPr>
        <w:pStyle w:val="ac"/>
      </w:pPr>
      <w:r>
        <w:t xml:space="preserve">  &lt;div id="pagebody"&gt;</w:t>
      </w:r>
    </w:p>
    <w:p w:rsidR="004A5537" w:rsidRPr="004A5537" w:rsidRDefault="004A5537" w:rsidP="004A5537">
      <w:pPr>
        <w:pStyle w:val="ac"/>
        <w:rPr>
          <w:b/>
        </w:rPr>
      </w:pPr>
      <w:r>
        <w:t xml:space="preserve">   </w:t>
      </w:r>
      <w:r w:rsidRPr="004A5537">
        <w:rPr>
          <w:b/>
        </w:rPr>
        <w:t xml:space="preserve"> &lt;div id="side"&gt;side&lt;/div&gt;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  &lt;div id="contents"&gt;</w:t>
      </w:r>
    </w:p>
    <w:p w:rsidR="004A5537" w:rsidRPr="004A5537" w:rsidRDefault="004A5537" w:rsidP="004A5537">
      <w:pPr>
        <w:pStyle w:val="ac"/>
        <w:rPr>
          <w:b/>
        </w:rPr>
      </w:pP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  &lt;/div&gt;&lt;!-- contents end --&gt;</w:t>
      </w:r>
    </w:p>
    <w:p w:rsidR="004A5537" w:rsidRDefault="004A5537" w:rsidP="004A5537">
      <w:pPr>
        <w:pStyle w:val="ac"/>
      </w:pPr>
      <w:r>
        <w:t xml:space="preserve">  &lt;/div&gt;&lt;!-- pagebody end --&gt;</w:t>
      </w:r>
    </w:p>
    <w:p w:rsidR="004A5537" w:rsidRDefault="004A5537" w:rsidP="004A5537">
      <w:pPr>
        <w:pStyle w:val="ac"/>
      </w:pPr>
      <w:r>
        <w:t xml:space="preserve">  &lt;div id="footer"&gt;footer&lt;/div&gt;</w:t>
      </w:r>
    </w:p>
    <w:p w:rsidR="004A5537" w:rsidRDefault="004A5537" w:rsidP="004A5537">
      <w:pPr>
        <w:pStyle w:val="ac"/>
      </w:pPr>
      <w:r>
        <w:t>&lt;/div&gt;&lt;!-- container end --&gt;</w:t>
      </w:r>
    </w:p>
    <w:p w:rsidR="004A5537" w:rsidRDefault="004A5537" w:rsidP="004A5537">
      <w:pPr>
        <w:pStyle w:val="ac"/>
      </w:pPr>
      <w:r>
        <w:t>&lt;/body&gt;</w:t>
      </w:r>
    </w:p>
    <w:p w:rsidR="004A5537" w:rsidRDefault="004A5537">
      <w:r>
        <w:br w:type="page"/>
      </w:r>
    </w:p>
    <w:p w:rsidR="004A5537" w:rsidRDefault="004A5537" w:rsidP="004A5537">
      <w:r>
        <w:lastRenderedPageBreak/>
        <w:t>最後に２回くらいかえされるコンテンツの中身のカセットを作成します。繰り返しなので</w:t>
      </w:r>
      <w:r>
        <w:t>id</w:t>
      </w:r>
      <w:r>
        <w:t>ではなく、</w:t>
      </w:r>
      <w:r>
        <w:t>class</w:t>
      </w:r>
      <w:r>
        <w:t>属性で作成します。</w:t>
      </w:r>
    </w:p>
    <w:p w:rsidR="004A5537" w:rsidRDefault="004A5537" w:rsidP="004A5537">
      <w:pPr>
        <w:pStyle w:val="ac"/>
      </w:pPr>
      <w:r>
        <w:t>&lt;body&gt;</w:t>
      </w:r>
    </w:p>
    <w:p w:rsidR="004A5537" w:rsidRDefault="004A5537" w:rsidP="004A5537">
      <w:pPr>
        <w:pStyle w:val="ac"/>
      </w:pPr>
      <w:r>
        <w:t>&lt;div id="container"&gt;</w:t>
      </w:r>
    </w:p>
    <w:p w:rsidR="004A5537" w:rsidRDefault="004A5537" w:rsidP="004A5537">
      <w:pPr>
        <w:pStyle w:val="ac"/>
      </w:pPr>
      <w:r>
        <w:t xml:space="preserve">  &lt;div id="header"&gt;header&lt;/div&gt;</w:t>
      </w:r>
    </w:p>
    <w:p w:rsidR="004A5537" w:rsidRDefault="004A5537" w:rsidP="004A5537">
      <w:pPr>
        <w:pStyle w:val="ac"/>
      </w:pPr>
      <w:r>
        <w:t xml:space="preserve">  &lt;div id="pagebody"&gt;</w:t>
      </w:r>
    </w:p>
    <w:p w:rsidR="004A5537" w:rsidRDefault="004A5537" w:rsidP="004A5537">
      <w:pPr>
        <w:pStyle w:val="ac"/>
      </w:pPr>
      <w:r>
        <w:t xml:space="preserve">    &lt;div id="side"&gt;side&lt;/div&gt;</w:t>
      </w:r>
    </w:p>
    <w:p w:rsidR="004A5537" w:rsidRDefault="004A5537" w:rsidP="004A5537">
      <w:pPr>
        <w:pStyle w:val="ac"/>
      </w:pPr>
      <w:r>
        <w:t xml:space="preserve">    &lt;div id="contents"&gt;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    &lt;div class="box"&gt;box&lt;/div&gt;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 xml:space="preserve">      &lt;div class="box"&gt;box&lt;/div&gt;</w:t>
      </w:r>
    </w:p>
    <w:p w:rsidR="004A5537" w:rsidRDefault="004A5537" w:rsidP="004A5537">
      <w:pPr>
        <w:pStyle w:val="ac"/>
      </w:pPr>
      <w:r>
        <w:t xml:space="preserve">    &lt;/div&gt;&lt;!-- contents end --&gt;</w:t>
      </w:r>
    </w:p>
    <w:p w:rsidR="004A5537" w:rsidRDefault="004A5537" w:rsidP="004A5537">
      <w:pPr>
        <w:pStyle w:val="ac"/>
      </w:pPr>
      <w:r>
        <w:t xml:space="preserve">  &lt;/div&gt;&lt;!-- pagebody end --&gt;</w:t>
      </w:r>
    </w:p>
    <w:p w:rsidR="004A5537" w:rsidRDefault="004A5537" w:rsidP="004A5537">
      <w:pPr>
        <w:pStyle w:val="ac"/>
      </w:pPr>
      <w:r>
        <w:t xml:space="preserve">  &lt;div id="footer"&gt;footer&lt;/div&gt;</w:t>
      </w:r>
    </w:p>
    <w:p w:rsidR="004A5537" w:rsidRDefault="004A5537" w:rsidP="004A5537">
      <w:pPr>
        <w:pStyle w:val="ac"/>
      </w:pPr>
      <w:r>
        <w:t>&lt;/div&gt;&lt;!-- container end --&gt;</w:t>
      </w:r>
    </w:p>
    <w:p w:rsidR="004A5537" w:rsidRDefault="004A5537" w:rsidP="004A5537">
      <w:pPr>
        <w:pStyle w:val="ac"/>
        <w:rPr>
          <w:rFonts w:hint="eastAsia"/>
        </w:rPr>
      </w:pPr>
      <w:r>
        <w:t>&lt;/body&gt;</w:t>
      </w:r>
    </w:p>
    <w:p w:rsidR="004A5537" w:rsidRDefault="004A5537" w:rsidP="004A5537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で配置を作成する</w:t>
      </w:r>
    </w:p>
    <w:p w:rsidR="004A5537" w:rsidRDefault="004A5537" w:rsidP="004A5537">
      <w:pPr>
        <w:rPr>
          <w:rFonts w:hint="eastAsia"/>
        </w:rPr>
      </w:pPr>
      <w:r>
        <w:t>今回は簡易にするため、</w:t>
      </w:r>
      <w:r>
        <w:t>&lt;style</w:t>
      </w:r>
      <w:r>
        <w:rPr>
          <w:rFonts w:hint="eastAsia"/>
        </w:rPr>
        <w:t>&gt;</w:t>
      </w:r>
      <w:r>
        <w:rPr>
          <w:rFonts w:hint="eastAsia"/>
        </w:rPr>
        <w:t>要素で</w:t>
      </w:r>
      <w:r>
        <w:rPr>
          <w:rFonts w:hint="eastAsia"/>
        </w:rPr>
        <w:t>css</w:t>
      </w:r>
      <w:r>
        <w:rPr>
          <w:rFonts w:hint="eastAsia"/>
        </w:rPr>
        <w:t>を記述します。</w:t>
      </w:r>
    </w:p>
    <w:p w:rsidR="004A5537" w:rsidRDefault="004A5537" w:rsidP="004A5537">
      <w:r>
        <w:rPr>
          <w:rFonts w:hint="eastAsia"/>
        </w:rPr>
        <w:t>heade</w:t>
      </w:r>
      <w:r>
        <w:rPr>
          <w:rFonts w:hint="eastAsia"/>
        </w:rPr>
        <w:t>要素の中身の最後に、</w:t>
      </w:r>
      <w:r>
        <w:rPr>
          <w:rFonts w:hint="eastAsia"/>
        </w:rPr>
        <w:t>&lt;style</w:t>
      </w:r>
      <w:r>
        <w:t>&gt;</w:t>
      </w:r>
      <w:r>
        <w:t>要素を書きます。</w:t>
      </w:r>
    </w:p>
    <w:p w:rsidR="004A5537" w:rsidRDefault="004A5537" w:rsidP="004A5537">
      <w:pPr>
        <w:pStyle w:val="ac"/>
      </w:pPr>
      <w:r>
        <w:t>&lt;head&gt;</w:t>
      </w:r>
    </w:p>
    <w:p w:rsidR="004A5537" w:rsidRDefault="004A5537" w:rsidP="004A5537">
      <w:pPr>
        <w:pStyle w:val="ac"/>
      </w:pPr>
      <w:r>
        <w:t>&lt;meta http-equiv="Content-Type" content="text/html; charset=UTF-8"&gt;</w:t>
      </w:r>
    </w:p>
    <w:p w:rsidR="004A5537" w:rsidRDefault="004A5537" w:rsidP="004A5537">
      <w:pPr>
        <w:pStyle w:val="ac"/>
        <w:rPr>
          <w:rFonts w:hint="eastAsia"/>
        </w:rPr>
      </w:pPr>
      <w:r>
        <w:rPr>
          <w:rFonts w:hint="eastAsia"/>
        </w:rPr>
        <w:t>&lt;title&gt;</w:t>
      </w:r>
      <w:r>
        <w:rPr>
          <w:rFonts w:ascii="ＭＳ 明朝" w:hAnsi="ＭＳ 明朝" w:cs="ＭＳ 明朝"/>
        </w:rPr>
        <w:t>ミニ演習：フロート</w:t>
      </w:r>
      <w:r>
        <w:rPr>
          <w:rFonts w:hint="eastAsia"/>
        </w:rPr>
        <w:t>&lt;/title&gt;</w:t>
      </w: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>&lt;style type="text/css"&gt;</w:t>
      </w:r>
    </w:p>
    <w:p w:rsidR="004A5537" w:rsidRPr="004A5537" w:rsidRDefault="004A5537" w:rsidP="004A5537">
      <w:pPr>
        <w:pStyle w:val="ac"/>
        <w:rPr>
          <w:b/>
        </w:rPr>
      </w:pPr>
    </w:p>
    <w:p w:rsidR="004A5537" w:rsidRPr="004A5537" w:rsidRDefault="004A5537" w:rsidP="004A5537">
      <w:pPr>
        <w:pStyle w:val="ac"/>
        <w:rPr>
          <w:b/>
        </w:rPr>
      </w:pPr>
      <w:r w:rsidRPr="004A5537">
        <w:rPr>
          <w:b/>
        </w:rPr>
        <w:t>&lt;/style&gt;</w:t>
      </w:r>
    </w:p>
    <w:p w:rsidR="004A5537" w:rsidRDefault="004A5537" w:rsidP="004A5537">
      <w:pPr>
        <w:pStyle w:val="ac"/>
        <w:rPr>
          <w:rFonts w:hint="eastAsia"/>
        </w:rPr>
      </w:pPr>
      <w:r>
        <w:t>&lt;/head&gt;</w:t>
      </w:r>
    </w:p>
    <w:p w:rsidR="004A5537" w:rsidRDefault="004A5537" w:rsidP="004A5537"/>
    <w:p w:rsidR="004A5537" w:rsidRDefault="00F37DC9" w:rsidP="004A5537">
      <w:r>
        <w:rPr>
          <w:rFonts w:hint="eastAsia"/>
        </w:rPr>
        <w:lastRenderedPageBreak/>
        <w:t>CSS</w:t>
      </w:r>
      <w:r>
        <w:rPr>
          <w:rFonts w:hint="eastAsia"/>
        </w:rPr>
        <w:t>も、まず文書構造の外側に適用するものから記述します。</w:t>
      </w:r>
    </w:p>
    <w:p w:rsidR="00F37DC9" w:rsidRDefault="00F37DC9" w:rsidP="004A5537">
      <w:r>
        <w:t>空の</w:t>
      </w:r>
      <w:r>
        <w:t>CSS</w:t>
      </w:r>
      <w:r>
        <w:t>の状態では以下の表示になっています。</w:t>
      </w:r>
    </w:p>
    <w:p w:rsidR="00F37DC9" w:rsidRDefault="00FA2B6B" w:rsidP="004A553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571429" cy="1009524"/>
            <wp:effectExtent l="19050" t="19050" r="10160" b="19685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0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A2B6B" w:rsidRDefault="00FA2B6B" w:rsidP="004A5537">
      <w:pPr>
        <w:rPr>
          <w:rFonts w:hint="eastAsia"/>
        </w:rPr>
      </w:pPr>
      <w:r>
        <w:t>body</w:t>
      </w:r>
      <w:r>
        <w:t>要素と、外側の</w:t>
      </w:r>
      <w:r>
        <w:rPr>
          <w:rFonts w:hint="eastAsia"/>
        </w:rPr>
        <w:t>id:</w:t>
      </w:r>
      <w:r>
        <w:t>container</w:t>
      </w:r>
      <w:r>
        <w:t>のブロックの</w:t>
      </w:r>
      <w:r>
        <w:t>CSS</w:t>
      </w:r>
      <w:r>
        <w:t>を記述します。（太字部分を記述します）</w:t>
      </w:r>
    </w:p>
    <w:p w:rsidR="00FA2B6B" w:rsidRDefault="00FA2B6B" w:rsidP="00575DC3">
      <w:pPr>
        <w:pStyle w:val="ac"/>
      </w:pPr>
      <w:r>
        <w:t>&lt;style type="text/css"&gt;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>body {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 xml:space="preserve">  margin: 0;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 xml:space="preserve">  color: white;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>}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>#container {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 xml:space="preserve">  width: 900px;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 xml:space="preserve">  margin: 0 auto;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 xml:space="preserve">  padding: 0px; border: 0px; </w:t>
      </w:r>
    </w:p>
    <w:p w:rsidR="00FA2B6B" w:rsidRPr="00FA2B6B" w:rsidRDefault="00FA2B6B" w:rsidP="00575DC3">
      <w:pPr>
        <w:pStyle w:val="ac"/>
        <w:rPr>
          <w:b/>
        </w:rPr>
      </w:pPr>
      <w:r w:rsidRPr="00FA2B6B">
        <w:rPr>
          <w:b/>
        </w:rPr>
        <w:t>}</w:t>
      </w:r>
    </w:p>
    <w:p w:rsidR="00FA2B6B" w:rsidRDefault="00FA2B6B" w:rsidP="00575DC3">
      <w:pPr>
        <w:pStyle w:val="ac"/>
      </w:pPr>
      <w:r>
        <w:t>&lt;/style&gt;</w:t>
      </w:r>
    </w:p>
    <w:p w:rsidR="00FA2B6B" w:rsidRDefault="00FA2B6B" w:rsidP="00FA2B6B">
      <w:r w:rsidRPr="00FA2B6B">
        <w:rPr>
          <w:b/>
        </w:rPr>
        <w:t>container</w:t>
      </w:r>
      <w:r>
        <w:rPr>
          <w:rFonts w:hint="eastAsia"/>
        </w:rPr>
        <w:t>に</w:t>
      </w:r>
      <w:r>
        <w:rPr>
          <w:rFonts w:hint="eastAsia"/>
        </w:rPr>
        <w:t>width</w:t>
      </w:r>
      <w:r>
        <w:rPr>
          <w:rFonts w:hint="eastAsia"/>
        </w:rPr>
        <w:t>を</w:t>
      </w:r>
      <w:r>
        <w:rPr>
          <w:rFonts w:hint="eastAsia"/>
        </w:rPr>
        <w:t>900px</w:t>
      </w:r>
      <w:r>
        <w:rPr>
          <w:rFonts w:hint="eastAsia"/>
        </w:rPr>
        <w:t>設定し、</w:t>
      </w:r>
      <w:r>
        <w:rPr>
          <w:rFonts w:hint="eastAsia"/>
        </w:rPr>
        <w:t>margin</w:t>
      </w:r>
      <w:r>
        <w:t>:auto</w:t>
      </w:r>
      <w:r>
        <w:t>をしているので中央に配置されます。</w:t>
      </w:r>
      <w:r w:rsidR="00D25FBA">
        <w:t>文字色は</w:t>
      </w:r>
      <w:r w:rsidR="00D25FBA">
        <w:t>white</w:t>
      </w:r>
      <w:r w:rsidR="00D25FBA">
        <w:t>に設定しているので、文字は見えなくなります。</w:t>
      </w:r>
    </w:p>
    <w:p w:rsidR="00D25FBA" w:rsidRDefault="00D25FBA" w:rsidP="00FA2B6B">
      <w:r>
        <w:t>外側の</w:t>
      </w:r>
      <w:r>
        <w:t>3</w:t>
      </w:r>
      <w:r>
        <w:t>つのブロックを作成します。</w:t>
      </w:r>
    </w:p>
    <w:p w:rsidR="00D25FBA" w:rsidRDefault="00D25FBA" w:rsidP="00575DC3">
      <w:pPr>
        <w:pStyle w:val="ac"/>
      </w:pPr>
      <w:r>
        <w:t>&lt;style type="text/css"&gt;</w:t>
      </w:r>
    </w:p>
    <w:p w:rsidR="00D25FBA" w:rsidRDefault="00D25FBA" w:rsidP="00575DC3">
      <w:pPr>
        <w:pStyle w:val="ac"/>
      </w:pPr>
      <w:r>
        <w:t>body {</w:t>
      </w:r>
    </w:p>
    <w:p w:rsidR="00D25FBA" w:rsidRDefault="00D25FBA" w:rsidP="00575DC3">
      <w:pPr>
        <w:pStyle w:val="ac"/>
      </w:pPr>
      <w:r>
        <w:t xml:space="preserve">  margin: 0;</w:t>
      </w:r>
    </w:p>
    <w:p w:rsidR="00D25FBA" w:rsidRDefault="00D25FBA" w:rsidP="00575DC3">
      <w:pPr>
        <w:pStyle w:val="ac"/>
      </w:pPr>
      <w:r>
        <w:t xml:space="preserve">  color: white;</w:t>
      </w:r>
    </w:p>
    <w:p w:rsidR="00D25FBA" w:rsidRDefault="00D25FBA" w:rsidP="00575DC3">
      <w:pPr>
        <w:pStyle w:val="ac"/>
      </w:pPr>
      <w:r>
        <w:t>}</w:t>
      </w:r>
    </w:p>
    <w:p w:rsidR="00D25FBA" w:rsidRDefault="00D25FBA" w:rsidP="00575DC3">
      <w:pPr>
        <w:pStyle w:val="ac"/>
      </w:pPr>
      <w:r>
        <w:t>#container {</w:t>
      </w:r>
    </w:p>
    <w:p w:rsidR="00D25FBA" w:rsidRDefault="00D25FBA" w:rsidP="00575DC3">
      <w:pPr>
        <w:pStyle w:val="ac"/>
      </w:pPr>
      <w:r>
        <w:lastRenderedPageBreak/>
        <w:t xml:space="preserve">  width: 900px;</w:t>
      </w:r>
    </w:p>
    <w:p w:rsidR="00D25FBA" w:rsidRDefault="00D25FBA" w:rsidP="00575DC3">
      <w:pPr>
        <w:pStyle w:val="ac"/>
      </w:pPr>
      <w:r>
        <w:t xml:space="preserve">  margin: 0 auto;</w:t>
      </w:r>
    </w:p>
    <w:p w:rsidR="00D25FBA" w:rsidRDefault="00D25FBA" w:rsidP="00575DC3">
      <w:pPr>
        <w:pStyle w:val="ac"/>
      </w:pPr>
      <w:r>
        <w:t xml:space="preserve">  padding: 0px; border: 0px; </w:t>
      </w:r>
    </w:p>
    <w:p w:rsidR="00D25FBA" w:rsidRDefault="00D25FBA" w:rsidP="00575DC3">
      <w:pPr>
        <w:pStyle w:val="ac"/>
      </w:pPr>
      <w:r>
        <w:t>}</w:t>
      </w:r>
    </w:p>
    <w:p w:rsidR="00D25FBA" w:rsidRPr="00D25FBA" w:rsidRDefault="00D25FBA" w:rsidP="00575DC3">
      <w:pPr>
        <w:pStyle w:val="ac"/>
        <w:rPr>
          <w:b/>
        </w:rPr>
      </w:pPr>
      <w:r w:rsidRPr="00D25FBA">
        <w:rPr>
          <w:b/>
        </w:rPr>
        <w:t>#header{width: 900px; height:100px; background: gray;}</w:t>
      </w:r>
    </w:p>
    <w:p w:rsidR="00D25FBA" w:rsidRPr="00D25FBA" w:rsidRDefault="00D25FBA" w:rsidP="00575DC3">
      <w:pPr>
        <w:pStyle w:val="ac"/>
        <w:rPr>
          <w:b/>
        </w:rPr>
      </w:pPr>
      <w:r w:rsidRPr="00D25FBA">
        <w:rPr>
          <w:b/>
        </w:rPr>
        <w:t>#pagebody{width:900px; height:300px; margin: 0; padding: 0; border: 0px;}</w:t>
      </w:r>
    </w:p>
    <w:p w:rsidR="00D25FBA" w:rsidRPr="00D25FBA" w:rsidRDefault="00D25FBA" w:rsidP="00575DC3">
      <w:pPr>
        <w:pStyle w:val="ac"/>
        <w:rPr>
          <w:b/>
        </w:rPr>
      </w:pPr>
      <w:r w:rsidRPr="00D25FBA">
        <w:rPr>
          <w:b/>
        </w:rPr>
        <w:t>#footer{ width: 900px; height:100px; background: #009900; }</w:t>
      </w:r>
    </w:p>
    <w:p w:rsidR="00D25FBA" w:rsidRDefault="00D25FBA" w:rsidP="00575DC3">
      <w:pPr>
        <w:pStyle w:val="ac"/>
        <w:rPr>
          <w:rFonts w:hint="eastAsia"/>
        </w:rPr>
      </w:pPr>
      <w:r>
        <w:t>&lt;/style&gt;</w:t>
      </w:r>
    </w:p>
    <w:p w:rsidR="00575DC3" w:rsidRDefault="00575DC3" w:rsidP="004A5537">
      <w:r>
        <w:t>ブラウザを再ロードすると、</w:t>
      </w:r>
      <w:r>
        <w:t>header</w:t>
      </w:r>
      <w:r>
        <w:t>と</w:t>
      </w:r>
      <w:r>
        <w:t>footer</w:t>
      </w:r>
      <w:r>
        <w:t>が見えるようになります。</w:t>
      </w:r>
    </w:p>
    <w:p w:rsidR="00FA2B6B" w:rsidRDefault="00D25FBA" w:rsidP="004A5537">
      <w:r>
        <w:rPr>
          <w:rFonts w:hint="eastAsia"/>
        </w:rPr>
        <w:t>次に、</w:t>
      </w:r>
      <w:r>
        <w:rPr>
          <w:rFonts w:hint="eastAsia"/>
        </w:rPr>
        <w:t>side</w:t>
      </w:r>
      <w:r>
        <w:rPr>
          <w:rFonts w:hint="eastAsia"/>
        </w:rPr>
        <w:t>と</w:t>
      </w:r>
      <w:r>
        <w:rPr>
          <w:rFonts w:hint="eastAsia"/>
        </w:rPr>
        <w:t>contents</w:t>
      </w:r>
      <w:r>
        <w:rPr>
          <w:rFonts w:hint="eastAsia"/>
        </w:rPr>
        <w:t>の</w:t>
      </w:r>
      <w:r>
        <w:rPr>
          <w:rFonts w:hint="eastAsia"/>
        </w:rPr>
        <w:t>CSS</w:t>
      </w:r>
      <w:r>
        <w:rPr>
          <w:rFonts w:hint="eastAsia"/>
        </w:rPr>
        <w:t>を記述します。</w:t>
      </w:r>
      <w:r w:rsidR="00575DC3">
        <w:rPr>
          <w:rFonts w:hint="eastAsia"/>
        </w:rPr>
        <w:t>float</w:t>
      </w:r>
      <w:r w:rsidR="00575DC3">
        <w:rPr>
          <w:rFonts w:hint="eastAsia"/>
        </w:rPr>
        <w:t>を使っているので、</w:t>
      </w:r>
      <w:r w:rsidR="00575DC3">
        <w:rPr>
          <w:rFonts w:hint="eastAsia"/>
        </w:rPr>
        <w:t>footer</w:t>
      </w:r>
      <w:r w:rsidR="00575DC3">
        <w:rPr>
          <w:rFonts w:hint="eastAsia"/>
        </w:rPr>
        <w:t>に</w:t>
      </w:r>
      <w:r w:rsidR="00575DC3">
        <w:rPr>
          <w:rFonts w:hint="eastAsia"/>
        </w:rPr>
        <w:t>clear:both;</w:t>
      </w:r>
      <w:r w:rsidR="00575DC3">
        <w:rPr>
          <w:rFonts w:hint="eastAsia"/>
        </w:rPr>
        <w:t>を追加します。できるだけページの表示順に記述します。</w:t>
      </w:r>
    </w:p>
    <w:p w:rsidR="00575DC3" w:rsidRDefault="00575DC3" w:rsidP="00575DC3">
      <w:pPr>
        <w:pStyle w:val="ac"/>
      </w:pPr>
      <w:r>
        <w:t>#header{width: 900px; height:100px; background: gray;}</w:t>
      </w:r>
    </w:p>
    <w:p w:rsidR="00575DC3" w:rsidRDefault="00575DC3" w:rsidP="00575DC3">
      <w:pPr>
        <w:pStyle w:val="ac"/>
      </w:pPr>
      <w:r>
        <w:t>#pagebody{width:900px; height:300px; margin: 0; padding: 0; border: 0px;}</w:t>
      </w:r>
    </w:p>
    <w:p w:rsidR="00575DC3" w:rsidRPr="00575DC3" w:rsidRDefault="00575DC3" w:rsidP="00575DC3">
      <w:pPr>
        <w:pStyle w:val="ac"/>
        <w:rPr>
          <w:b/>
        </w:rPr>
      </w:pPr>
      <w:r w:rsidRPr="00575DC3">
        <w:rPr>
          <w:b/>
        </w:rPr>
        <w:t xml:space="preserve">#side { width:300px; height:300px; </w:t>
      </w:r>
      <w:r w:rsidRPr="00575DC3">
        <w:rPr>
          <w:b/>
          <w:u w:val="single"/>
        </w:rPr>
        <w:t xml:space="preserve">float:left; </w:t>
      </w:r>
      <w:r w:rsidRPr="00575DC3">
        <w:rPr>
          <w:b/>
        </w:rPr>
        <w:t>background: #0066cc; margin: 0px; padding: 0px; border: 0px;}</w:t>
      </w:r>
    </w:p>
    <w:p w:rsidR="00575DC3" w:rsidRPr="00575DC3" w:rsidRDefault="00575DC3" w:rsidP="00575DC3">
      <w:pPr>
        <w:pStyle w:val="ac"/>
        <w:rPr>
          <w:rFonts w:hint="eastAsia"/>
          <w:b/>
        </w:rPr>
      </w:pPr>
      <w:r w:rsidRPr="00575DC3">
        <w:rPr>
          <w:b/>
        </w:rPr>
        <w:t xml:space="preserve">#contents { width:600px; height:300px; </w:t>
      </w:r>
      <w:r w:rsidRPr="00575DC3">
        <w:rPr>
          <w:b/>
          <w:u w:val="single"/>
        </w:rPr>
        <w:t xml:space="preserve">float:left; </w:t>
      </w:r>
      <w:r w:rsidRPr="00575DC3">
        <w:rPr>
          <w:b/>
        </w:rPr>
        <w:t>background: #ffcc00; margin: 0</w:t>
      </w:r>
      <w:r>
        <w:rPr>
          <w:b/>
        </w:rPr>
        <w:t>px; padding: 0px; border: 0px;}</w:t>
      </w:r>
    </w:p>
    <w:p w:rsidR="00575DC3" w:rsidRDefault="00575DC3" w:rsidP="00575DC3">
      <w:pPr>
        <w:pStyle w:val="ac"/>
      </w:pPr>
      <w:r>
        <w:t xml:space="preserve">#footer{ width: 900px; height:100px; </w:t>
      </w:r>
      <w:r w:rsidRPr="00575DC3">
        <w:rPr>
          <w:b/>
          <w:u w:val="single"/>
        </w:rPr>
        <w:t>clear:both;</w:t>
      </w:r>
      <w:r w:rsidRPr="00575DC3">
        <w:t xml:space="preserve"> </w:t>
      </w:r>
      <w:r>
        <w:t>#009900; }</w:t>
      </w:r>
    </w:p>
    <w:p w:rsidR="00D25FBA" w:rsidRDefault="00575DC3" w:rsidP="004A5537">
      <w:r>
        <w:rPr>
          <w:rFonts w:hint="eastAsia"/>
        </w:rPr>
        <w:t>最後に</w:t>
      </w:r>
      <w:r>
        <w:rPr>
          <w:rFonts w:hint="eastAsia"/>
        </w:rPr>
        <w:t>box</w:t>
      </w:r>
      <w:r>
        <w:rPr>
          <w:rFonts w:hint="eastAsia"/>
        </w:rPr>
        <w:t>クラスの記述を追加します。</w:t>
      </w:r>
    </w:p>
    <w:p w:rsidR="00575DC3" w:rsidRDefault="00575DC3" w:rsidP="00575DC3">
      <w:pPr>
        <w:pStyle w:val="ac"/>
      </w:pPr>
      <w:r>
        <w:t>#header{width: 900px; height:100px; background: gray;}</w:t>
      </w:r>
    </w:p>
    <w:p w:rsidR="00575DC3" w:rsidRDefault="00575DC3" w:rsidP="00575DC3">
      <w:pPr>
        <w:pStyle w:val="ac"/>
      </w:pPr>
      <w:r>
        <w:t>#pagebody{width:900px; height:300px; margin: 0px; padding: 0px; border: 0px;}</w:t>
      </w:r>
    </w:p>
    <w:p w:rsidR="00575DC3" w:rsidRDefault="00575DC3" w:rsidP="00575DC3">
      <w:pPr>
        <w:pStyle w:val="ac"/>
      </w:pPr>
      <w:r>
        <w:t>#side { width:300px; height:300px; float:left; background: #0066cc; margin: 0px; padding: 0px; border: 0px;}</w:t>
      </w:r>
    </w:p>
    <w:p w:rsidR="00575DC3" w:rsidRDefault="00575DC3" w:rsidP="00575DC3">
      <w:pPr>
        <w:pStyle w:val="ac"/>
      </w:pPr>
      <w:r>
        <w:lastRenderedPageBreak/>
        <w:t>#contents { width:600px; height:300px; float:left; background: #ffcc00; margin: 0px; padding: 0px; border: 0px;}</w:t>
      </w:r>
    </w:p>
    <w:p w:rsidR="00575DC3" w:rsidRPr="00575DC3" w:rsidRDefault="00575DC3" w:rsidP="00575DC3">
      <w:pPr>
        <w:pStyle w:val="ac"/>
        <w:rPr>
          <w:b/>
        </w:rPr>
      </w:pPr>
      <w:r w:rsidRPr="00575DC3">
        <w:rPr>
          <w:b/>
        </w:rPr>
        <w:t>.box { width:580px; height:130px; margin:10px; border:0; padding:0; background: green;}</w:t>
      </w:r>
    </w:p>
    <w:p w:rsidR="00575DC3" w:rsidRDefault="00575DC3" w:rsidP="00575DC3">
      <w:pPr>
        <w:pStyle w:val="ac"/>
        <w:rPr>
          <w:rFonts w:hint="eastAsia"/>
        </w:rPr>
      </w:pPr>
      <w:r>
        <w:t>#footer{ width: 900px; height:100px; clear:both; background: #009900; }</w:t>
      </w:r>
    </w:p>
    <w:p w:rsidR="00D25FBA" w:rsidRDefault="00575DC3" w:rsidP="004A5537">
      <w:r>
        <w:rPr>
          <w:rFonts w:hint="eastAsia"/>
        </w:rPr>
        <w:t>以上で完成です。</w:t>
      </w:r>
    </w:p>
    <w:p w:rsidR="00575DC3" w:rsidRPr="00FA2B6B" w:rsidRDefault="00575DC3" w:rsidP="004A5537">
      <w:pPr>
        <w:rPr>
          <w:rFonts w:hint="eastAsia"/>
        </w:rPr>
      </w:pPr>
      <w:bookmarkStart w:id="0" w:name="_GoBack"/>
      <w:r w:rsidRPr="00575DC3">
        <w:drawing>
          <wp:inline distT="0" distB="0" distL="0" distR="0" wp14:anchorId="0CD6108C" wp14:editId="02E4683D">
            <wp:extent cx="5943600" cy="3320415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575DC3" w:rsidRPr="00FA2B6B" w:rsidSect="003940BD">
      <w:pgSz w:w="12240" w:h="15840"/>
      <w:pgMar w:top="567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AD4" w:rsidRDefault="00076AD4" w:rsidP="007F1646">
      <w:pPr>
        <w:spacing w:after="0" w:line="240" w:lineRule="auto"/>
      </w:pPr>
      <w:r>
        <w:separator/>
      </w:r>
    </w:p>
  </w:endnote>
  <w:endnote w:type="continuationSeparator" w:id="0">
    <w:p w:rsidR="00076AD4" w:rsidRDefault="00076AD4" w:rsidP="007F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AD4" w:rsidRDefault="00076AD4" w:rsidP="007F1646">
      <w:pPr>
        <w:spacing w:after="0" w:line="240" w:lineRule="auto"/>
      </w:pPr>
      <w:r>
        <w:separator/>
      </w:r>
    </w:p>
  </w:footnote>
  <w:footnote w:type="continuationSeparator" w:id="0">
    <w:p w:rsidR="00076AD4" w:rsidRDefault="00076AD4" w:rsidP="007F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7E"/>
    <w:rsid w:val="00076AD4"/>
    <w:rsid w:val="00107F38"/>
    <w:rsid w:val="00170063"/>
    <w:rsid w:val="003940BD"/>
    <w:rsid w:val="004A5537"/>
    <w:rsid w:val="00575DC3"/>
    <w:rsid w:val="005F0996"/>
    <w:rsid w:val="007F1646"/>
    <w:rsid w:val="00903F7E"/>
    <w:rsid w:val="00D25FBA"/>
    <w:rsid w:val="00D26208"/>
    <w:rsid w:val="00D27108"/>
    <w:rsid w:val="00F37DC9"/>
    <w:rsid w:val="00F86814"/>
    <w:rsid w:val="00F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2D6AF1-5BF9-4BF7-A1A6-5C87F8B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5F0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rsid w:val="00F868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rFonts w:ascii="Courier New" w:eastAsia="Courier New" w:hAnsi="Courier New" w:cs="Courier New"/>
      <w:color w:val="000000" w:themeColor="text1"/>
    </w:rPr>
  </w:style>
  <w:style w:type="character" w:customStyle="1" w:styleId="ad">
    <w:name w:val="引用文 (文字)"/>
    <w:basedOn w:val="a0"/>
    <w:link w:val="ac"/>
    <w:uiPriority w:val="30"/>
    <w:rsid w:val="00F86814"/>
    <w:rPr>
      <w:rFonts w:ascii="Courier New" w:eastAsia="Courier New" w:hAnsi="Courier New" w:cs="Courier New"/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903F7E"/>
    <w:rPr>
      <w:color w:val="6B9F25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940BD"/>
    <w:rPr>
      <w:rFonts w:ascii="ＭＳ ゴシック" w:eastAsia="ＭＳ ゴシック" w:hAnsi="ＭＳ ゴシック" w:cs="ＭＳ ゴシック"/>
      <w:sz w:val="24"/>
      <w:szCs w:val="24"/>
    </w:rPr>
  </w:style>
  <w:style w:type="paragraph" w:styleId="af9">
    <w:name w:val="header"/>
    <w:basedOn w:val="a"/>
    <w:link w:val="afa"/>
    <w:uiPriority w:val="99"/>
    <w:unhideWhenUsed/>
    <w:rsid w:val="007F1646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7F1646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7F1646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7F1646"/>
    <w:rPr>
      <w:rFonts w:eastAsia="Meiryo UI"/>
    </w:rPr>
  </w:style>
  <w:style w:type="paragraph" w:styleId="Web">
    <w:name w:val="Normal (Web)"/>
    <w:basedOn w:val="a"/>
    <w:uiPriority w:val="99"/>
    <w:semiHidden/>
    <w:unhideWhenUsed/>
    <w:rsid w:val="00D27108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kinobuYoshihara/job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153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吉原幸伸</dc:creator>
  <cp:keywords/>
  <cp:lastModifiedBy>吉原幸伸</cp:lastModifiedBy>
  <cp:revision>4</cp:revision>
  <dcterms:created xsi:type="dcterms:W3CDTF">2016-08-31T21:17:00Z</dcterms:created>
  <dcterms:modified xsi:type="dcterms:W3CDTF">2016-09-05T23:08:00Z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